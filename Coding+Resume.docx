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73B1799F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429F54E2" w14:textId="09CB3594" w:rsidR="000629D5" w:rsidRDefault="00B31C18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D31893" wp14:editId="5D84FEEF">
                  <wp:extent cx="2139950" cy="2139950"/>
                  <wp:effectExtent l="0" t="0" r="0" b="0"/>
                  <wp:docPr id="1" name="Picture 1" descr="A picture containing person, wall, person,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person, wall, person, sui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88490D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14:paraId="01FDED0B" w14:textId="5E776E7F" w:rsidR="000629D5" w:rsidRDefault="008F268F" w:rsidP="00846D4F">
            <w:pPr>
              <w:pStyle w:val="Address"/>
            </w:pPr>
            <w:r>
              <w:t>Blockchain</w:t>
            </w:r>
            <w:r w:rsidR="00F43530">
              <w:t xml:space="preserve"> </w:t>
            </w:r>
            <w:r w:rsidR="00120102">
              <w:t>Developer</w:t>
            </w:r>
            <w:r w:rsidR="00D734BB">
              <w:t>/</w:t>
            </w:r>
            <w:r>
              <w:t>Data Analyst</w:t>
            </w:r>
            <w:r w:rsidR="00894227">
              <w:t>/Python Dev</w:t>
            </w:r>
          </w:p>
          <w:p w14:paraId="78C9A245" w14:textId="342BEEB7" w:rsidR="008F268F" w:rsidRDefault="008F268F" w:rsidP="008F268F">
            <w:r>
              <w:t>January 20</w:t>
            </w:r>
            <w:r w:rsidR="00307495">
              <w:t>19</w:t>
            </w:r>
            <w:r>
              <w:t>-2022</w:t>
            </w:r>
          </w:p>
          <w:p w14:paraId="680B7AC3" w14:textId="74BB4589" w:rsidR="00D777B0" w:rsidRPr="00846D4F" w:rsidRDefault="00D777B0" w:rsidP="008F268F">
            <w:r>
              <w:t>Blockchain &amp; Solidity</w:t>
            </w:r>
          </w:p>
          <w:p w14:paraId="47C1314B" w14:textId="75088BF6" w:rsidR="00BA069E" w:rsidRDefault="00A90295" w:rsidP="002E5B1E">
            <w:pPr>
              <w:pStyle w:val="ListBullet"/>
            </w:pPr>
            <w:r>
              <w:t>Built and M</w:t>
            </w:r>
            <w:r w:rsidR="00BA069E">
              <w:t>anag</w:t>
            </w:r>
            <w:r>
              <w:t>e</w:t>
            </w:r>
            <w:r w:rsidR="00BA069E">
              <w:t xml:space="preserve"> </w:t>
            </w:r>
            <w:r w:rsidR="003D518D">
              <w:t xml:space="preserve">4,000 crypto community members while giving </w:t>
            </w:r>
            <w:r w:rsidR="000A4A8F">
              <w:t>daily market analysis on current and</w:t>
            </w:r>
            <w:r w:rsidR="002E5B1E">
              <w:t xml:space="preserve"> </w:t>
            </w:r>
            <w:r w:rsidR="000A4A8F">
              <w:t>potential market trends.</w:t>
            </w:r>
          </w:p>
          <w:p w14:paraId="1CF623BD" w14:textId="1DE07A51" w:rsidR="00846D4F" w:rsidRDefault="00C07E99" w:rsidP="002D62E6">
            <w:pPr>
              <w:pStyle w:val="ListBullet"/>
            </w:pPr>
            <w:r>
              <w:t>Market research and reporting on digital asset infrastructure and developments</w:t>
            </w:r>
            <w:r w:rsidR="00C23820">
              <w:t>.</w:t>
            </w:r>
          </w:p>
          <w:p w14:paraId="2E809BCA" w14:textId="56AE0053" w:rsidR="00C23820" w:rsidRDefault="00C23820" w:rsidP="002D62E6">
            <w:pPr>
              <w:pStyle w:val="ListBullet"/>
            </w:pPr>
            <w:r>
              <w:t>On-chain data analysis on various protocols and properly identifying new trends</w:t>
            </w:r>
            <w:r w:rsidR="00D777B0">
              <w:t xml:space="preserve"> and smart contract risks</w:t>
            </w:r>
          </w:p>
          <w:p w14:paraId="7C5E08D9" w14:textId="6374A3A6" w:rsidR="00C23820" w:rsidRDefault="00C23820" w:rsidP="002D62E6">
            <w:pPr>
              <w:pStyle w:val="ListBullet"/>
            </w:pPr>
            <w:r>
              <w:t>Implemented long-term and short-term forecasts of different protocols</w:t>
            </w:r>
            <w:r w:rsidR="009E3457">
              <w:t xml:space="preserve"> and their limitations.</w:t>
            </w:r>
          </w:p>
          <w:p w14:paraId="465787C0" w14:textId="002D07AB" w:rsidR="00C23820" w:rsidRDefault="00C10B93" w:rsidP="002D62E6">
            <w:pPr>
              <w:pStyle w:val="ListBullet"/>
            </w:pPr>
            <w:r>
              <w:t>Identify</w:t>
            </w:r>
            <w:r w:rsidR="00077E0D">
              <w:t xml:space="preserve"> risks of different protocols and how they can</w:t>
            </w:r>
            <w:r>
              <w:t xml:space="preserve"> impact users of different educational and economic levels</w:t>
            </w:r>
            <w:r w:rsidR="00D777B0">
              <w:t>.</w:t>
            </w:r>
          </w:p>
          <w:p w14:paraId="00268BB4" w14:textId="0AC33266" w:rsidR="0080388B" w:rsidRPr="0080388B" w:rsidRDefault="0080388B" w:rsidP="002D62E6">
            <w:pPr>
              <w:pStyle w:val="ListBullet"/>
            </w:pPr>
            <w:r w:rsidRPr="0080388B">
              <w:t>Experience in developing and implementing applications on </w:t>
            </w:r>
            <w:r w:rsidRPr="0080388B">
              <w:rPr>
                <w:color w:val="000000"/>
              </w:rPr>
              <w:t>Ethereum Blockchain</w:t>
            </w:r>
            <w:r>
              <w:rPr>
                <w:color w:val="000000"/>
              </w:rPr>
              <w:t xml:space="preserve"> &amp; </w:t>
            </w:r>
            <w:proofErr w:type="spellStart"/>
            <w:r>
              <w:rPr>
                <w:color w:val="000000"/>
              </w:rPr>
              <w:t>Binance</w:t>
            </w:r>
            <w:proofErr w:type="spellEnd"/>
            <w:r>
              <w:rPr>
                <w:color w:val="000000"/>
              </w:rPr>
              <w:t xml:space="preserve"> blockchain</w:t>
            </w:r>
            <w:r w:rsidRPr="0080388B">
              <w:t>.</w:t>
            </w:r>
          </w:p>
          <w:p w14:paraId="20E44C5A" w14:textId="6BF11DB8" w:rsidR="0080388B" w:rsidRPr="0080388B" w:rsidRDefault="0080388B" w:rsidP="002D62E6">
            <w:pPr>
              <w:pStyle w:val="ListBullet"/>
            </w:pPr>
            <w:r w:rsidRPr="0080388B">
              <w:t>Deploying contracts and run tests on personal Ethereum </w:t>
            </w:r>
            <w:r w:rsidRPr="0080388B">
              <w:rPr>
                <w:color w:val="000000"/>
              </w:rPr>
              <w:t>Blockchain Ganache</w:t>
            </w:r>
            <w:r w:rsidRPr="0080388B">
              <w:t>.</w:t>
            </w:r>
          </w:p>
          <w:p w14:paraId="7006580F" w14:textId="77777777" w:rsidR="0080388B" w:rsidRPr="0080388B" w:rsidRDefault="0080388B" w:rsidP="002D62E6">
            <w:pPr>
              <w:pStyle w:val="ListBullet"/>
            </w:pPr>
            <w:r w:rsidRPr="0080388B">
              <w:t>Knowledge on Blockchain technology, Ethereum Blockchain, various consensus protocols (Proof-of-Work &amp; Proof-of-Stake) and cryptocurrencies</w:t>
            </w:r>
          </w:p>
          <w:p w14:paraId="601C0D7C" w14:textId="444026F9" w:rsidR="0080388B" w:rsidRPr="0080388B" w:rsidRDefault="0080388B" w:rsidP="002D62E6">
            <w:pPr>
              <w:pStyle w:val="ListBullet"/>
            </w:pPr>
            <w:r w:rsidRPr="0080388B">
              <w:t>Proficient in developing Ethereum smart contracts with contract-oriented scripting language </w:t>
            </w:r>
            <w:r w:rsidRPr="0080388B">
              <w:rPr>
                <w:color w:val="000000"/>
              </w:rPr>
              <w:t>Solidity</w:t>
            </w:r>
            <w:r w:rsidRPr="0080388B">
              <w:t>.</w:t>
            </w:r>
          </w:p>
          <w:p w14:paraId="25CF0C20" w14:textId="77777777" w:rsidR="002D62E6" w:rsidRPr="002D62E6" w:rsidRDefault="002D62E6" w:rsidP="002D62E6">
            <w:pPr>
              <w:pStyle w:val="ListBullet"/>
            </w:pPr>
            <w:r w:rsidRPr="002D62E6">
              <w:t>Building and testing applications with </w:t>
            </w:r>
            <w:r w:rsidRPr="002D62E6">
              <w:rPr>
                <w:color w:val="000000"/>
              </w:rPr>
              <w:t>Truffle</w:t>
            </w:r>
            <w:r w:rsidRPr="002D62E6">
              <w:t> framework</w:t>
            </w:r>
          </w:p>
          <w:p w14:paraId="64C3A7E3" w14:textId="77777777" w:rsidR="002D62E6" w:rsidRPr="002D62E6" w:rsidRDefault="002D62E6" w:rsidP="002D62E6">
            <w:pPr>
              <w:pStyle w:val="ListBullet"/>
            </w:pPr>
            <w:r w:rsidRPr="002D62E6">
              <w:rPr>
                <w:color w:val="000000"/>
              </w:rPr>
              <w:t>Research</w:t>
            </w:r>
            <w:r w:rsidRPr="002D62E6">
              <w:rPr>
                <w:b/>
                <w:bCs/>
                <w:color w:val="000000"/>
              </w:rPr>
              <w:t> </w:t>
            </w:r>
            <w:r w:rsidRPr="002D62E6">
              <w:t>and </w:t>
            </w:r>
            <w:r w:rsidRPr="002D62E6">
              <w:rPr>
                <w:color w:val="000000"/>
              </w:rPr>
              <w:t>Designing</w:t>
            </w:r>
            <w:r w:rsidRPr="002D62E6">
              <w:t> industry definite solutions that can adopt </w:t>
            </w:r>
            <w:r w:rsidRPr="002D62E6">
              <w:rPr>
                <w:color w:val="000000"/>
              </w:rPr>
              <w:t>Blockchain</w:t>
            </w:r>
            <w:r w:rsidRPr="002D62E6">
              <w:rPr>
                <w:b/>
                <w:bCs/>
                <w:color w:val="000000"/>
              </w:rPr>
              <w:t xml:space="preserve"> </w:t>
            </w:r>
            <w:r w:rsidRPr="002D62E6">
              <w:rPr>
                <w:color w:val="000000"/>
              </w:rPr>
              <w:t>technology</w:t>
            </w:r>
            <w:r w:rsidRPr="002D62E6">
              <w:rPr>
                <w:b/>
                <w:bCs/>
                <w:color w:val="000000"/>
              </w:rPr>
              <w:t>.</w:t>
            </w:r>
          </w:p>
          <w:p w14:paraId="5A8BE929" w14:textId="1579B6D6" w:rsidR="0080388B" w:rsidRDefault="002D62E6" w:rsidP="002D62E6">
            <w:pPr>
              <w:pStyle w:val="ListBullet"/>
            </w:pPr>
            <w:r w:rsidRPr="002D62E6">
              <w:t xml:space="preserve">Developing condition-based contracts using solidity and deploying smart contracts in </w:t>
            </w:r>
            <w:proofErr w:type="spellStart"/>
            <w:r w:rsidRPr="002D62E6">
              <w:t>Testrpc</w:t>
            </w:r>
            <w:proofErr w:type="spellEnd"/>
            <w:r w:rsidRPr="002D62E6">
              <w:t>.</w:t>
            </w:r>
          </w:p>
          <w:p w14:paraId="49247F1D" w14:textId="18E3C934" w:rsidR="00C10B93" w:rsidRDefault="00E056C1" w:rsidP="002D62E6">
            <w:pPr>
              <w:pStyle w:val="ListBullet"/>
            </w:pPr>
            <w:r>
              <w:t>Developed a digital educational platform to increase digital asset</w:t>
            </w:r>
            <w:r w:rsidR="00D777B0">
              <w:t xml:space="preserve"> awareness and created </w:t>
            </w:r>
            <w:r w:rsidR="00BD31CE">
              <w:t>crypto dashboard</w:t>
            </w:r>
            <w:r w:rsidR="00D777B0">
              <w:t xml:space="preserve"> for </w:t>
            </w:r>
            <w:r w:rsidR="00BD31CE">
              <w:t>commercial</w:t>
            </w:r>
            <w:r w:rsidR="00D777B0">
              <w:t xml:space="preserve"> use</w:t>
            </w:r>
            <w:r w:rsidR="00BD31CE">
              <w:t>.</w:t>
            </w:r>
          </w:p>
          <w:p w14:paraId="4F869722" w14:textId="3D7CE33A" w:rsidR="00E056C1" w:rsidRDefault="00E056C1" w:rsidP="002D62E6">
            <w:pPr>
              <w:pStyle w:val="ListBullet"/>
            </w:pPr>
            <w:r>
              <w:t xml:space="preserve">Onboarding and educating new users on digital asset protection as well as how to identify </w:t>
            </w:r>
            <w:r w:rsidR="00BA19CB">
              <w:t>digital attacks</w:t>
            </w:r>
            <w:r>
              <w:t xml:space="preserve"> and risks</w:t>
            </w:r>
          </w:p>
          <w:p w14:paraId="026AECFE" w14:textId="569B8E21" w:rsidR="00D777B0" w:rsidRDefault="00D777B0" w:rsidP="00D777B0">
            <w:pPr>
              <w:pStyle w:val="ListBullet"/>
              <w:numPr>
                <w:ilvl w:val="0"/>
                <w:numId w:val="0"/>
              </w:numPr>
              <w:ind w:left="720" w:hanging="360"/>
            </w:pPr>
          </w:p>
          <w:p w14:paraId="70991077" w14:textId="71B7AC02" w:rsidR="00D777B0" w:rsidRPr="00D777B0" w:rsidRDefault="00D777B0" w:rsidP="00D777B0">
            <w:pPr>
              <w:pStyle w:val="ListBullet"/>
              <w:numPr>
                <w:ilvl w:val="0"/>
                <w:numId w:val="0"/>
              </w:numPr>
              <w:ind w:left="720" w:hanging="360"/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</w:pPr>
            <w:r w:rsidRPr="00D777B0">
              <w:rPr>
                <w:rFonts w:ascii="Times New Roman" w:hAnsi="Times New Roman"/>
                <w:b/>
                <w:bCs/>
                <w:i/>
                <w:iCs/>
                <w:sz w:val="30"/>
                <w:szCs w:val="30"/>
              </w:rPr>
              <w:lastRenderedPageBreak/>
              <w:t xml:space="preserve">Python </w:t>
            </w:r>
          </w:p>
          <w:p w14:paraId="668303DF" w14:textId="4840A893" w:rsidR="00D777B0" w:rsidRDefault="00D777B0" w:rsidP="002D62E6">
            <w:pPr>
              <w:pStyle w:val="ListBullet"/>
            </w:pPr>
            <w:r>
              <w:t xml:space="preserve">Give data analysis on business margins for quarterly, monthly, &amp; weekly timeframes. </w:t>
            </w:r>
          </w:p>
          <w:p w14:paraId="4B387B8C" w14:textId="5699965D" w:rsidR="00D777B0" w:rsidRDefault="00D777B0" w:rsidP="00D777B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/>
                <w:color w:val="4A4A4A"/>
                <w:sz w:val="21"/>
                <w:szCs w:val="21"/>
              </w:rPr>
            </w:pPr>
          </w:p>
          <w:p w14:paraId="50E87529" w14:textId="41E70E2D" w:rsidR="00D777B0" w:rsidRDefault="00D777B0" w:rsidP="002D62E6">
            <w:pPr>
              <w:pStyle w:val="ListBullet"/>
            </w:pPr>
            <w:r>
              <w:t>Produce data visualizations and create business data frames to create a detailed picture of business market analysis using the Python programing language.</w:t>
            </w:r>
          </w:p>
          <w:p w14:paraId="00E394CB" w14:textId="21DBAD5C" w:rsidR="00D777B0" w:rsidRDefault="00D777B0" w:rsidP="00D777B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/>
                <w:color w:val="4A4A4A"/>
                <w:sz w:val="21"/>
                <w:szCs w:val="21"/>
              </w:rPr>
            </w:pPr>
          </w:p>
          <w:p w14:paraId="35CFDCA1" w14:textId="046C1791" w:rsidR="00D777B0" w:rsidRDefault="00D777B0" w:rsidP="002D62E6">
            <w:pPr>
              <w:pStyle w:val="ListBullet"/>
            </w:pPr>
            <w:r>
              <w:t xml:space="preserve">Query data on sales, competitor information and sort rows &amp; columns to compare competitor market info to the company as well as clean </w:t>
            </w:r>
            <w:r w:rsidR="0080388B">
              <w:t>data frames</w:t>
            </w:r>
            <w:r>
              <w:t>.</w:t>
            </w:r>
          </w:p>
          <w:p w14:paraId="024FDEC4" w14:textId="4A0FA59E" w:rsidR="00D777B0" w:rsidRDefault="00D777B0" w:rsidP="00D777B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/>
                <w:color w:val="4A4A4A"/>
                <w:sz w:val="21"/>
                <w:szCs w:val="21"/>
              </w:rPr>
            </w:pPr>
          </w:p>
          <w:p w14:paraId="4D21AEB7" w14:textId="09B0EC11" w:rsidR="00D777B0" w:rsidRDefault="00D777B0" w:rsidP="002D62E6">
            <w:pPr>
              <w:pStyle w:val="ListBullet"/>
            </w:pPr>
            <w:r>
              <w:t xml:space="preserve">Use Machine Learning models to forecast business goals as well as to predict business trends using Supervised, Unsupervised </w:t>
            </w:r>
            <w:proofErr w:type="gramStart"/>
            <w:r>
              <w:t>Learning ,Random</w:t>
            </w:r>
            <w:proofErr w:type="gramEnd"/>
            <w:r>
              <w:t xml:space="preserve"> Forest &amp; Linear Regression.</w:t>
            </w:r>
          </w:p>
          <w:p w14:paraId="20386E16" w14:textId="4EEFCE41" w:rsidR="00D777B0" w:rsidRDefault="00D777B0" w:rsidP="00D777B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/>
                <w:color w:val="4A4A4A"/>
                <w:sz w:val="21"/>
                <w:szCs w:val="21"/>
              </w:rPr>
            </w:pPr>
          </w:p>
          <w:p w14:paraId="2FE41709" w14:textId="0813ECBF" w:rsidR="00D777B0" w:rsidRDefault="00D777B0" w:rsidP="002D62E6">
            <w:pPr>
              <w:pStyle w:val="ListBullet"/>
            </w:pPr>
            <w:r>
              <w:t>Consumed APIs while utilizing Python requests to read numerous JSON reports.</w:t>
            </w:r>
          </w:p>
          <w:p w14:paraId="4A716115" w14:textId="497D0D9D" w:rsidR="00FA742E" w:rsidRDefault="00FA742E" w:rsidP="00FA742E">
            <w:pPr>
              <w:pStyle w:val="ListParagraph"/>
            </w:pPr>
          </w:p>
          <w:p w14:paraId="28045D05" w14:textId="1D0E8803" w:rsidR="00FA742E" w:rsidRDefault="00FA742E" w:rsidP="00FA742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536D0252" w14:textId="4E96CC5C" w:rsidR="007A7824" w:rsidRDefault="007A7824" w:rsidP="00FA742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</w:p>
          <w:p w14:paraId="56425B13" w14:textId="41AB9F4E" w:rsidR="00FA742E" w:rsidRDefault="007A7824" w:rsidP="007A7824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1CA523A" wp14:editId="2777DCD2">
                  <wp:simplePos x="0" y="0"/>
                  <wp:positionH relativeFrom="column">
                    <wp:posOffset>1603375</wp:posOffset>
                  </wp:positionH>
                  <wp:positionV relativeFrom="paragraph">
                    <wp:posOffset>239395</wp:posOffset>
                  </wp:positionV>
                  <wp:extent cx="2429510" cy="3145790"/>
                  <wp:effectExtent l="0" t="0" r="8890" b="0"/>
                  <wp:wrapTight wrapText="bothSides">
                    <wp:wrapPolygon edited="0">
                      <wp:start x="0" y="0"/>
                      <wp:lineTo x="0" y="21452"/>
                      <wp:lineTo x="21510" y="21452"/>
                      <wp:lineTo x="21510" y="0"/>
                      <wp:lineTo x="0" y="0"/>
                    </wp:wrapPolygon>
                  </wp:wrapTight>
                  <wp:docPr id="4" name="Picture 4" descr="A picture containing text, screenshot, news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screenshot, newspap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510" cy="314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135B">
              <w:rPr>
                <w:rFonts w:ascii="Times New Roman" w:hAnsi="Times New Roman"/>
                <w:b/>
                <w:bCs/>
                <w:sz w:val="30"/>
                <w:szCs w:val="30"/>
              </w:rPr>
              <w:t xml:space="preserve">Public </w:t>
            </w:r>
            <w:r w:rsidR="00FA742E" w:rsidRPr="00FA742E">
              <w:rPr>
                <w:rFonts w:ascii="Times New Roman" w:hAnsi="Times New Roman"/>
                <w:b/>
                <w:bCs/>
                <w:sz w:val="30"/>
                <w:szCs w:val="30"/>
              </w:rPr>
              <w:t>Speaking Events</w:t>
            </w:r>
          </w:p>
          <w:p w14:paraId="01740AFB" w14:textId="52F535A0" w:rsidR="006437BE" w:rsidRPr="00AA5FBE" w:rsidRDefault="00AA5FBE" w:rsidP="00D368D3">
            <w:pPr>
              <w:pStyle w:val="ListBullet"/>
              <w:numPr>
                <w:ilvl w:val="0"/>
                <w:numId w:val="12"/>
              </w:numPr>
              <w:rPr>
                <w:rFonts w:ascii="Times New Roman" w:hAnsi="Times New Roman"/>
                <w:sz w:val="30"/>
                <w:szCs w:val="30"/>
              </w:rPr>
            </w:pPr>
            <w:r w:rsidRPr="00AA5FBE">
              <w:rPr>
                <w:rFonts w:ascii="Times New Roman" w:hAnsi="Times New Roman"/>
                <w:sz w:val="30"/>
                <w:szCs w:val="30"/>
              </w:rPr>
              <w:t>Lincoln University 3/3/2022</w:t>
            </w:r>
          </w:p>
          <w:p w14:paraId="262FC1A3" w14:textId="7A6B4CF3" w:rsidR="00D368D3" w:rsidRDefault="004831CC" w:rsidP="00D368D3">
            <w:pPr>
              <w:pStyle w:val="ListBullet"/>
              <w:numPr>
                <w:ilvl w:val="0"/>
                <w:numId w:val="12"/>
              </w:numPr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Lincoln University</w:t>
            </w:r>
            <w:r w:rsidR="009F23DA">
              <w:rPr>
                <w:rFonts w:ascii="Times New Roman" w:hAnsi="Times New Roman"/>
                <w:sz w:val="30"/>
                <w:szCs w:val="30"/>
              </w:rPr>
              <w:t xml:space="preserve">, Missouri </w:t>
            </w:r>
            <w:r w:rsidR="00DC3C6C">
              <w:rPr>
                <w:rFonts w:ascii="Times New Roman" w:hAnsi="Times New Roman"/>
                <w:sz w:val="30"/>
                <w:szCs w:val="30"/>
              </w:rPr>
              <w:t>4/1</w:t>
            </w:r>
            <w:r w:rsidR="009C279E">
              <w:rPr>
                <w:rFonts w:ascii="Times New Roman" w:hAnsi="Times New Roman"/>
                <w:sz w:val="30"/>
                <w:szCs w:val="30"/>
              </w:rPr>
              <w:t>2</w:t>
            </w:r>
            <w:r w:rsidR="00DC3C6C">
              <w:rPr>
                <w:rFonts w:ascii="Times New Roman" w:hAnsi="Times New Roman"/>
                <w:sz w:val="30"/>
                <w:szCs w:val="30"/>
              </w:rPr>
              <w:t>/2022</w:t>
            </w:r>
          </w:p>
          <w:p w14:paraId="0793FD49" w14:textId="7B27D908" w:rsidR="00D368D3" w:rsidRPr="00D368D3" w:rsidRDefault="00D368D3" w:rsidP="00D368D3">
            <w:pPr>
              <w:pStyle w:val="ListBullet"/>
              <w:numPr>
                <w:ilvl w:val="0"/>
                <w:numId w:val="12"/>
              </w:numPr>
              <w:rPr>
                <w:rFonts w:ascii="Times New Roman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Lincoln University Missouri 6/1</w:t>
            </w:r>
            <w:r w:rsidR="000A24A1">
              <w:rPr>
                <w:rFonts w:ascii="Times New Roman" w:hAnsi="Times New Roman"/>
                <w:sz w:val="30"/>
                <w:szCs w:val="30"/>
              </w:rPr>
              <w:t>5</w:t>
            </w:r>
            <w:r>
              <w:rPr>
                <w:rFonts w:ascii="Times New Roman" w:hAnsi="Times New Roman"/>
                <w:sz w:val="30"/>
                <w:szCs w:val="30"/>
              </w:rPr>
              <w:t>/2022</w:t>
            </w:r>
          </w:p>
          <w:p w14:paraId="04EE6652" w14:textId="5310464E" w:rsidR="007A7824" w:rsidRDefault="007A7824" w:rsidP="00FA742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</w:p>
          <w:p w14:paraId="5FAE88B3" w14:textId="20C08851" w:rsidR="007A7824" w:rsidRDefault="007A7824" w:rsidP="00FA742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</w:p>
          <w:p w14:paraId="2B69D753" w14:textId="6731B33C" w:rsidR="00BD4FB5" w:rsidRDefault="00BD4FB5" w:rsidP="00FA742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</w:p>
          <w:p w14:paraId="520B2FA0" w14:textId="6E3B8A5E" w:rsidR="00BD4FB5" w:rsidRPr="00FA742E" w:rsidRDefault="00BD4FB5" w:rsidP="00FA742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/>
                <w:b/>
                <w:bCs/>
                <w:sz w:val="30"/>
                <w:szCs w:val="30"/>
              </w:rPr>
            </w:pPr>
          </w:p>
          <w:p w14:paraId="5C549454" w14:textId="2CD4AA31" w:rsidR="00D777B0" w:rsidRDefault="00D777B0" w:rsidP="00D777B0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/>
                <w:color w:val="4A4A4A"/>
                <w:sz w:val="21"/>
                <w:szCs w:val="21"/>
              </w:rPr>
            </w:pPr>
          </w:p>
          <w:p w14:paraId="605A468D" w14:textId="65572195" w:rsidR="00D777B0" w:rsidRPr="00846D4F" w:rsidRDefault="00D777B0" w:rsidP="00D777B0">
            <w:pPr>
              <w:pStyle w:val="ListBullet"/>
              <w:numPr>
                <w:ilvl w:val="0"/>
                <w:numId w:val="0"/>
              </w:numPr>
              <w:ind w:left="720" w:hanging="360"/>
            </w:pPr>
          </w:p>
          <w:p w14:paraId="137C9B40" w14:textId="0A1504D9" w:rsidR="00564E42" w:rsidRDefault="00564E42" w:rsidP="00564E42"/>
          <w:p w14:paraId="482D98AC" w14:textId="7753F199" w:rsidR="000629D5" w:rsidRDefault="000629D5" w:rsidP="00846D4F"/>
          <w:p w14:paraId="1846EAFC" w14:textId="30004C57" w:rsidR="000629D5" w:rsidRDefault="000629D5" w:rsidP="00846D4F"/>
        </w:tc>
      </w:tr>
      <w:tr w:rsidR="000629D5" w14:paraId="1601D510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7A93ABD0" w14:textId="1E88E435" w:rsidR="000629D5" w:rsidRPr="00564E42" w:rsidRDefault="006F6B06" w:rsidP="00846D4F">
            <w:pPr>
              <w:pStyle w:val="Title"/>
              <w:rPr>
                <w:sz w:val="72"/>
                <w:szCs w:val="72"/>
              </w:rPr>
            </w:pPr>
            <w:r w:rsidRPr="00564E42">
              <w:rPr>
                <w:sz w:val="72"/>
                <w:szCs w:val="72"/>
              </w:rPr>
              <w:t>Ryan Keen</w:t>
            </w:r>
          </w:p>
          <w:p w14:paraId="618B8A27" w14:textId="6644EDF5" w:rsidR="000629D5" w:rsidRPr="00AC5783" w:rsidRDefault="006F6B06" w:rsidP="00AC5783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1B21E1">
              <w:rPr>
                <w:spacing w:val="0"/>
                <w:w w:val="26"/>
              </w:rPr>
              <w:t>Blockchain Security Analyst</w:t>
            </w:r>
            <w:r w:rsidR="00E73347" w:rsidRPr="001B21E1">
              <w:rPr>
                <w:spacing w:val="0"/>
                <w:w w:val="26"/>
              </w:rPr>
              <w:t>/Data Analyst/Python De</w:t>
            </w:r>
            <w:r w:rsidR="00E73347" w:rsidRPr="001B21E1">
              <w:rPr>
                <w:spacing w:val="17"/>
                <w:w w:val="26"/>
              </w:rPr>
              <w:t>v</w:t>
            </w:r>
          </w:p>
          <w:sdt>
            <w:sdtPr>
              <w:id w:val="-1954003311"/>
              <w:placeholder>
                <w:docPart w:val="9485CFFC0BC24637A8D8680E655D7CC6"/>
              </w:placeholder>
              <w:temporary/>
              <w:showingPlcHdr/>
              <w15:appearance w15:val="hidden"/>
            </w:sdtPr>
            <w:sdtEndPr/>
            <w:sdtContent>
              <w:p w14:paraId="413FF533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B45E1118C8DA4C2E9B0A6B408CA0AEB8"/>
              </w:placeholder>
              <w:temporary/>
              <w:showingPlcHdr/>
              <w15:appearance w15:val="hidden"/>
            </w:sdtPr>
            <w:sdtEndPr/>
            <w:sdtContent>
              <w:p w14:paraId="4DAE891B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04C2B978" w14:textId="55C6AE61" w:rsidR="000629D5" w:rsidRDefault="006F6B06" w:rsidP="00564E42">
            <w:pPr>
              <w:pStyle w:val="ContactDetails"/>
            </w:pPr>
            <w:r>
              <w:t>708-321-0564</w:t>
            </w:r>
          </w:p>
          <w:p w14:paraId="43D26072" w14:textId="77777777" w:rsidR="00CA1473" w:rsidRDefault="00CA1473" w:rsidP="00CA1473">
            <w:pPr>
              <w:pStyle w:val="ContactDetails"/>
            </w:pPr>
          </w:p>
          <w:p w14:paraId="369A5527" w14:textId="4E75F60D" w:rsidR="00530B5A" w:rsidRDefault="00CA1473" w:rsidP="00CA1473">
            <w:pPr>
              <w:pStyle w:val="ContactDetails"/>
            </w:pPr>
            <w:r>
              <w:t xml:space="preserve">Education: </w:t>
            </w:r>
            <w:r w:rsidR="00530B5A">
              <w:t xml:space="preserve">McKendree </w:t>
            </w:r>
            <w:r w:rsidR="00AC5783">
              <w:t>2010-2014</w:t>
            </w:r>
          </w:p>
          <w:p w14:paraId="305C1D2D" w14:textId="43816A9E" w:rsidR="00CA1473" w:rsidRDefault="00CA1473" w:rsidP="00CA1473">
            <w:pPr>
              <w:pStyle w:val="ContactDetails"/>
            </w:pPr>
            <w:r>
              <w:t>Northwestern</w:t>
            </w:r>
            <w:r w:rsidR="00530B5A">
              <w:t xml:space="preserve"> </w:t>
            </w:r>
            <w:r>
              <w:t>University (2021-</w:t>
            </w:r>
            <w:r w:rsidR="009E3457">
              <w:t>Complition</w:t>
            </w:r>
            <w:r>
              <w:t>)</w:t>
            </w:r>
          </w:p>
          <w:p w14:paraId="58D81F63" w14:textId="77777777" w:rsidR="00CA1473" w:rsidRDefault="00CA1473" w:rsidP="00CA1473">
            <w:pPr>
              <w:pStyle w:val="ContactDetails"/>
            </w:pPr>
          </w:p>
          <w:p w14:paraId="76390336" w14:textId="45BDCA42" w:rsidR="00CA1473" w:rsidRDefault="00CA1473" w:rsidP="00CA1473">
            <w:pPr>
              <w:pStyle w:val="ContactDetails"/>
            </w:pPr>
            <w:r>
              <w:t>Skills: Financial Fundamentals, Machine Learning in Finance, Python &amp; Financial Libraries</w:t>
            </w:r>
          </w:p>
          <w:p w14:paraId="043D1E30" w14:textId="79D9F847" w:rsidR="00CA1473" w:rsidRDefault="00CA1473" w:rsidP="00CA1473">
            <w:pPr>
              <w:pStyle w:val="ContactDetails"/>
            </w:pPr>
            <w:r>
              <w:t>Blockchain &amp; Cryptocurrency</w:t>
            </w:r>
            <w:r w:rsidR="009E3457">
              <w:t>, Solidity</w:t>
            </w:r>
          </w:p>
          <w:p w14:paraId="37BBDCBF" w14:textId="77777777" w:rsidR="00CA1473" w:rsidRDefault="00CA1473" w:rsidP="00CA1473">
            <w:pPr>
              <w:pStyle w:val="NoSpacing"/>
            </w:pPr>
            <w:proofErr w:type="spellStart"/>
            <w:r>
              <w:t>Github</w:t>
            </w:r>
            <w:proofErr w:type="spellEnd"/>
            <w:r>
              <w:t xml:space="preserve">: </w:t>
            </w:r>
            <w:r w:rsidRPr="00564E42">
              <w:t>https://github.com/Keen-Sheen</w:t>
            </w:r>
          </w:p>
          <w:p w14:paraId="421CA178" w14:textId="77777777" w:rsidR="00564E42" w:rsidRDefault="00564E42" w:rsidP="00564E42">
            <w:pPr>
              <w:pStyle w:val="ContactDetails"/>
            </w:pPr>
          </w:p>
          <w:p w14:paraId="6C55BDB8" w14:textId="77777777" w:rsidR="00CA1473" w:rsidRPr="004D3011" w:rsidRDefault="00CA1473" w:rsidP="00564E42">
            <w:pPr>
              <w:pStyle w:val="ContactDetails"/>
            </w:pPr>
          </w:p>
          <w:p w14:paraId="65311EDE" w14:textId="4D1590EF" w:rsidR="00CA1473" w:rsidRDefault="00AA5FBE" w:rsidP="00CA1473">
            <w:pPr>
              <w:pStyle w:val="ContactDetails"/>
            </w:pPr>
            <w:sdt>
              <w:sdtPr>
                <w:id w:val="67859272"/>
                <w:placeholder>
                  <w:docPart w:val="102DE14ECF9142E6AD548E654EAB3E8D"/>
                </w:placeholder>
                <w:temporary/>
                <w:showingPlcHdr/>
                <w15:appearance w15:val="hidden"/>
              </w:sdtPr>
              <w:sdtEndPr/>
              <w:sdtContent>
                <w:r w:rsidR="000629D5" w:rsidRPr="004D3011">
                  <w:t>WEBSITE:</w:t>
                </w:r>
              </w:sdtContent>
            </w:sdt>
            <w:r w:rsidR="00D01784">
              <w:t xml:space="preserve"> </w:t>
            </w:r>
            <w:hyperlink r:id="rId12" w:history="1">
              <w:proofErr w:type="spellStart"/>
              <w:r w:rsidR="00597848" w:rsidRPr="00D01784">
                <w:rPr>
                  <w:rStyle w:val="Hyperlink"/>
                </w:rPr>
                <w:t>Urbandigitalassets.xyz</w:t>
              </w:r>
              <w:proofErr w:type="spellEnd"/>
            </w:hyperlink>
          </w:p>
          <w:p w14:paraId="7FE966B1" w14:textId="7A929036" w:rsidR="000629D5" w:rsidRPr="00CA1473" w:rsidRDefault="00AA5FBE" w:rsidP="000629D5">
            <w:pPr>
              <w:pStyle w:val="ContactDetails"/>
              <w:rPr>
                <w:rStyle w:val="Hyperlink"/>
                <w:color w:val="auto"/>
                <w:u w:val="none"/>
              </w:rPr>
            </w:pPr>
            <w:sdt>
              <w:sdtPr>
                <w:rPr>
                  <w:color w:val="B85A22" w:themeColor="accent2" w:themeShade="BF"/>
                  <w:u w:val="single"/>
                </w:rPr>
                <w:id w:val="-240260293"/>
                <w:placeholder>
                  <w:docPart w:val="BF7476BDCAD9442B997473C95C40DCF4"/>
                </w:placeholder>
                <w:temporary/>
                <w:showingPlcHdr/>
                <w15:appearance w15:val="hidden"/>
              </w:sdtPr>
              <w:sdtEndPr>
                <w:rPr>
                  <w:color w:val="auto"/>
                  <w:u w:val="none"/>
                </w:rPr>
              </w:sdtEndPr>
              <w:sdtContent>
                <w:r w:rsidR="000629D5" w:rsidRPr="004D3011">
                  <w:t>EMAIL:</w:t>
                </w:r>
              </w:sdtContent>
            </w:sdt>
            <w:r w:rsidR="00295F73">
              <w:t xml:space="preserve"> </w:t>
            </w:r>
            <w:hyperlink r:id="rId13" w:history="1">
              <w:r w:rsidR="00295F73" w:rsidRPr="00461C1D">
                <w:rPr>
                  <w:rStyle w:val="Hyperlink"/>
                </w:rPr>
                <w:t>Rlkeen94@gmail.com</w:t>
              </w:r>
            </w:hyperlink>
          </w:p>
          <w:p w14:paraId="6D84721E" w14:textId="5070FEAF" w:rsidR="00BA19CB" w:rsidRPr="00846D4F" w:rsidRDefault="00BA19CB" w:rsidP="000629D5">
            <w:pPr>
              <w:pStyle w:val="ContactDetails"/>
              <w:rPr>
                <w:rStyle w:val="Hyperlink"/>
              </w:rPr>
            </w:pPr>
          </w:p>
        </w:tc>
        <w:tc>
          <w:tcPr>
            <w:tcW w:w="720" w:type="dxa"/>
          </w:tcPr>
          <w:p w14:paraId="0D1AE043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5B1A2B74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5F578B12" w14:textId="17F69EFD" w:rsidR="0043117B" w:rsidRPr="00846D4F" w:rsidRDefault="00AA5FBE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3D06" w14:textId="77777777" w:rsidR="00A859D0" w:rsidRDefault="00A859D0" w:rsidP="000C45FF">
      <w:r>
        <w:separator/>
      </w:r>
    </w:p>
  </w:endnote>
  <w:endnote w:type="continuationSeparator" w:id="0">
    <w:p w14:paraId="5FB5EEFC" w14:textId="77777777" w:rsidR="00A859D0" w:rsidRDefault="00A859D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EF3EB" w14:textId="77777777" w:rsidR="00A859D0" w:rsidRDefault="00A859D0" w:rsidP="000C45FF">
      <w:r>
        <w:separator/>
      </w:r>
    </w:p>
  </w:footnote>
  <w:footnote w:type="continuationSeparator" w:id="0">
    <w:p w14:paraId="0AE3FD57" w14:textId="77777777" w:rsidR="00A859D0" w:rsidRDefault="00A859D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44EF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B83E63" wp14:editId="143DFF8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515B"/>
    <w:multiLevelType w:val="multilevel"/>
    <w:tmpl w:val="98DC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00FF"/>
    <w:multiLevelType w:val="hybridMultilevel"/>
    <w:tmpl w:val="BC522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C3676"/>
    <w:multiLevelType w:val="hybridMultilevel"/>
    <w:tmpl w:val="30547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076BC9"/>
    <w:multiLevelType w:val="hybridMultilevel"/>
    <w:tmpl w:val="A480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47AD3"/>
    <w:multiLevelType w:val="multilevel"/>
    <w:tmpl w:val="9834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1A261A"/>
    <w:multiLevelType w:val="multilevel"/>
    <w:tmpl w:val="CDC0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865E7"/>
    <w:multiLevelType w:val="multilevel"/>
    <w:tmpl w:val="1C44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D1B01"/>
    <w:multiLevelType w:val="multilevel"/>
    <w:tmpl w:val="6A8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720A3"/>
    <w:multiLevelType w:val="multilevel"/>
    <w:tmpl w:val="6C9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5604C"/>
    <w:multiLevelType w:val="hybridMultilevel"/>
    <w:tmpl w:val="F860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E748F"/>
    <w:multiLevelType w:val="hybridMultilevel"/>
    <w:tmpl w:val="C4C44B22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47F23"/>
    <w:multiLevelType w:val="multilevel"/>
    <w:tmpl w:val="5B9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473038">
    <w:abstractNumId w:val="10"/>
  </w:num>
  <w:num w:numId="2" w16cid:durableId="2099251963">
    <w:abstractNumId w:val="9"/>
  </w:num>
  <w:num w:numId="3" w16cid:durableId="1904217036">
    <w:abstractNumId w:val="5"/>
  </w:num>
  <w:num w:numId="4" w16cid:durableId="1828091366">
    <w:abstractNumId w:val="11"/>
  </w:num>
  <w:num w:numId="5" w16cid:durableId="701781322">
    <w:abstractNumId w:val="8"/>
  </w:num>
  <w:num w:numId="6" w16cid:durableId="1704358789">
    <w:abstractNumId w:val="0"/>
  </w:num>
  <w:num w:numId="7" w16cid:durableId="2047831556">
    <w:abstractNumId w:val="7"/>
  </w:num>
  <w:num w:numId="8" w16cid:durableId="730226192">
    <w:abstractNumId w:val="4"/>
  </w:num>
  <w:num w:numId="9" w16cid:durableId="1706248064">
    <w:abstractNumId w:val="6"/>
  </w:num>
  <w:num w:numId="10" w16cid:durableId="1586764572">
    <w:abstractNumId w:val="2"/>
  </w:num>
  <w:num w:numId="11" w16cid:durableId="169755999">
    <w:abstractNumId w:val="1"/>
  </w:num>
  <w:num w:numId="12" w16cid:durableId="1584297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18"/>
    <w:rsid w:val="000226DA"/>
    <w:rsid w:val="00036450"/>
    <w:rsid w:val="00044FA1"/>
    <w:rsid w:val="00061C84"/>
    <w:rsid w:val="000629D5"/>
    <w:rsid w:val="00073FFD"/>
    <w:rsid w:val="00075E79"/>
    <w:rsid w:val="00076632"/>
    <w:rsid w:val="00077E0D"/>
    <w:rsid w:val="000A24A1"/>
    <w:rsid w:val="000A4A8F"/>
    <w:rsid w:val="000C45FF"/>
    <w:rsid w:val="000E3FD1"/>
    <w:rsid w:val="000F46E6"/>
    <w:rsid w:val="00120102"/>
    <w:rsid w:val="00137826"/>
    <w:rsid w:val="00180329"/>
    <w:rsid w:val="0019001F"/>
    <w:rsid w:val="001A74A5"/>
    <w:rsid w:val="001B21E1"/>
    <w:rsid w:val="001B2ABD"/>
    <w:rsid w:val="001D2335"/>
    <w:rsid w:val="001E1759"/>
    <w:rsid w:val="001F1ECC"/>
    <w:rsid w:val="002400EB"/>
    <w:rsid w:val="00240B3A"/>
    <w:rsid w:val="00244620"/>
    <w:rsid w:val="00256CF7"/>
    <w:rsid w:val="00295F73"/>
    <w:rsid w:val="002D62E6"/>
    <w:rsid w:val="002E340E"/>
    <w:rsid w:val="002E5B1E"/>
    <w:rsid w:val="0030481B"/>
    <w:rsid w:val="00307495"/>
    <w:rsid w:val="003D518D"/>
    <w:rsid w:val="003E2401"/>
    <w:rsid w:val="004071FC"/>
    <w:rsid w:val="00424CC9"/>
    <w:rsid w:val="00445947"/>
    <w:rsid w:val="004813B3"/>
    <w:rsid w:val="004831CC"/>
    <w:rsid w:val="00496591"/>
    <w:rsid w:val="004C63E4"/>
    <w:rsid w:val="004D3011"/>
    <w:rsid w:val="00530B5A"/>
    <w:rsid w:val="00551412"/>
    <w:rsid w:val="005645EE"/>
    <w:rsid w:val="00564E42"/>
    <w:rsid w:val="00597848"/>
    <w:rsid w:val="005D6289"/>
    <w:rsid w:val="005E39D5"/>
    <w:rsid w:val="00601A5D"/>
    <w:rsid w:val="00612544"/>
    <w:rsid w:val="0062123A"/>
    <w:rsid w:val="006437BE"/>
    <w:rsid w:val="00646E75"/>
    <w:rsid w:val="00650933"/>
    <w:rsid w:val="006610D6"/>
    <w:rsid w:val="00665B71"/>
    <w:rsid w:val="006771D0"/>
    <w:rsid w:val="006F6B06"/>
    <w:rsid w:val="00715FCB"/>
    <w:rsid w:val="00743101"/>
    <w:rsid w:val="007867A0"/>
    <w:rsid w:val="007927F5"/>
    <w:rsid w:val="007A7824"/>
    <w:rsid w:val="00802CA0"/>
    <w:rsid w:val="0080388B"/>
    <w:rsid w:val="00846D4F"/>
    <w:rsid w:val="00894227"/>
    <w:rsid w:val="008C1736"/>
    <w:rsid w:val="008C336F"/>
    <w:rsid w:val="008F268F"/>
    <w:rsid w:val="00922D5C"/>
    <w:rsid w:val="009253A9"/>
    <w:rsid w:val="0097387C"/>
    <w:rsid w:val="009C279E"/>
    <w:rsid w:val="009E3457"/>
    <w:rsid w:val="009E7C63"/>
    <w:rsid w:val="009F23DA"/>
    <w:rsid w:val="00A10A67"/>
    <w:rsid w:val="00A2118D"/>
    <w:rsid w:val="00A859D0"/>
    <w:rsid w:val="00A90295"/>
    <w:rsid w:val="00AA5FBE"/>
    <w:rsid w:val="00AC5783"/>
    <w:rsid w:val="00AD76E2"/>
    <w:rsid w:val="00B20152"/>
    <w:rsid w:val="00B31C18"/>
    <w:rsid w:val="00B532FA"/>
    <w:rsid w:val="00B70850"/>
    <w:rsid w:val="00BA069E"/>
    <w:rsid w:val="00BA19CB"/>
    <w:rsid w:val="00BD31CE"/>
    <w:rsid w:val="00BD4FB5"/>
    <w:rsid w:val="00BF6EF8"/>
    <w:rsid w:val="00BF7156"/>
    <w:rsid w:val="00C066B6"/>
    <w:rsid w:val="00C07E99"/>
    <w:rsid w:val="00C10B93"/>
    <w:rsid w:val="00C23820"/>
    <w:rsid w:val="00C37BA1"/>
    <w:rsid w:val="00C4674C"/>
    <w:rsid w:val="00C506CF"/>
    <w:rsid w:val="00C72BED"/>
    <w:rsid w:val="00C9578B"/>
    <w:rsid w:val="00CA1473"/>
    <w:rsid w:val="00CA562E"/>
    <w:rsid w:val="00CB2D30"/>
    <w:rsid w:val="00D01784"/>
    <w:rsid w:val="00D2522B"/>
    <w:rsid w:val="00D368D3"/>
    <w:rsid w:val="00D55A7C"/>
    <w:rsid w:val="00D734BB"/>
    <w:rsid w:val="00D777B0"/>
    <w:rsid w:val="00D82F2F"/>
    <w:rsid w:val="00DA694B"/>
    <w:rsid w:val="00DB3CB7"/>
    <w:rsid w:val="00DC3C6C"/>
    <w:rsid w:val="00DD172A"/>
    <w:rsid w:val="00DF135B"/>
    <w:rsid w:val="00E056C1"/>
    <w:rsid w:val="00E25A26"/>
    <w:rsid w:val="00E55D74"/>
    <w:rsid w:val="00E73347"/>
    <w:rsid w:val="00E866EC"/>
    <w:rsid w:val="00E93B74"/>
    <w:rsid w:val="00EB3A62"/>
    <w:rsid w:val="00F43530"/>
    <w:rsid w:val="00F60274"/>
    <w:rsid w:val="00F75270"/>
    <w:rsid w:val="00F77FB9"/>
    <w:rsid w:val="00FA742E"/>
    <w:rsid w:val="00FB068F"/>
    <w:rsid w:val="00FD55BC"/>
    <w:rsid w:val="00FE5E56"/>
    <w:rsid w:val="00FF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D8DE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777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80388B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FA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lkeen94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urbandigitalassets.xyz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fi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kee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5CFFC0BC24637A8D8680E655D7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A2F9F-61B6-4C4A-8EF4-242E94E1C182}"/>
      </w:docPartPr>
      <w:docPartBody>
        <w:p w:rsidR="0024775E" w:rsidRDefault="00232673">
          <w:pPr>
            <w:pStyle w:val="9485CFFC0BC24637A8D8680E655D7CC6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B45E1118C8DA4C2E9B0A6B408CA0A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AA318-8C56-4FCB-9E75-64CCF067DE8C}"/>
      </w:docPartPr>
      <w:docPartBody>
        <w:p w:rsidR="0024775E" w:rsidRDefault="00232673">
          <w:pPr>
            <w:pStyle w:val="B45E1118C8DA4C2E9B0A6B408CA0AEB8"/>
          </w:pPr>
          <w:r w:rsidRPr="004D3011">
            <w:t>PHONE:</w:t>
          </w:r>
        </w:p>
      </w:docPartBody>
    </w:docPart>
    <w:docPart>
      <w:docPartPr>
        <w:name w:val="102DE14ECF9142E6AD548E654EAB3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EA4DA-0A9F-4C7F-B9BA-3A6F05AED77F}"/>
      </w:docPartPr>
      <w:docPartBody>
        <w:p w:rsidR="0024775E" w:rsidRDefault="00232673">
          <w:pPr>
            <w:pStyle w:val="102DE14ECF9142E6AD548E654EAB3E8D"/>
          </w:pPr>
          <w:r w:rsidRPr="004D3011">
            <w:t>WEBSITE:</w:t>
          </w:r>
        </w:p>
      </w:docPartBody>
    </w:docPart>
    <w:docPart>
      <w:docPartPr>
        <w:name w:val="BF7476BDCAD9442B997473C95C40D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4A11C-BE0A-4603-AB75-0A19D04D6F76}"/>
      </w:docPartPr>
      <w:docPartBody>
        <w:p w:rsidR="0024775E" w:rsidRDefault="00232673">
          <w:pPr>
            <w:pStyle w:val="BF7476BDCAD9442B997473C95C40DCF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89869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64"/>
    <w:rsid w:val="0007507D"/>
    <w:rsid w:val="00232673"/>
    <w:rsid w:val="0024775E"/>
    <w:rsid w:val="006B0D56"/>
    <w:rsid w:val="007D4864"/>
    <w:rsid w:val="00AB5765"/>
    <w:rsid w:val="00C13551"/>
    <w:rsid w:val="00D6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9485CFFC0BC24637A8D8680E655D7CC6">
    <w:name w:val="9485CFFC0BC24637A8D8680E655D7CC6"/>
  </w:style>
  <w:style w:type="paragraph" w:customStyle="1" w:styleId="B45E1118C8DA4C2E9B0A6B408CA0AEB8">
    <w:name w:val="B45E1118C8DA4C2E9B0A6B408CA0AEB8"/>
  </w:style>
  <w:style w:type="paragraph" w:customStyle="1" w:styleId="102DE14ECF9142E6AD548E654EAB3E8D">
    <w:name w:val="102DE14ECF9142E6AD548E654EAB3E8D"/>
  </w:style>
  <w:style w:type="paragraph" w:customStyle="1" w:styleId="BF7476BDCAD9442B997473C95C40DCF4">
    <w:name w:val="BF7476BDCAD9442B997473C95C40DCF4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2022-04-23T19:34:00Z</dcterms:created>
  <dcterms:modified xsi:type="dcterms:W3CDTF">2022-06-14T15:22:00Z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