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3B1799F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429F54E2" w14:textId="09CB3594" w:rsidR="000629D5" w:rsidRDefault="00B31C1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D31893" wp14:editId="5D84FEEF">
                  <wp:extent cx="2139950" cy="2139950"/>
                  <wp:effectExtent l="0" t="0" r="0" b="0"/>
                  <wp:docPr id="1" name="Picture 1" descr="A picture containing person, wall, person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wall, person, sui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88490D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1FDED0B" w14:textId="43D6995F" w:rsidR="000629D5" w:rsidRDefault="00987A0A" w:rsidP="00846D4F">
            <w:pPr>
              <w:pStyle w:val="Address"/>
            </w:pPr>
            <w:r>
              <w:t>Digital Asset Expert</w:t>
            </w:r>
          </w:p>
          <w:p w14:paraId="78C9A245" w14:textId="322CB4D8" w:rsidR="008F268F" w:rsidRPr="00846D4F" w:rsidRDefault="008F268F" w:rsidP="008F268F">
            <w:r>
              <w:t>January 2014-2022</w:t>
            </w:r>
          </w:p>
          <w:p w14:paraId="1CF623BD" w14:textId="3C55468E" w:rsidR="00846D4F" w:rsidRDefault="00C07E99" w:rsidP="008F268F">
            <w:pPr>
              <w:pStyle w:val="ListBullet"/>
            </w:pPr>
            <w:r>
              <w:t>Market research and reporting on digital asset infrastructure and developments</w:t>
            </w:r>
            <w:r w:rsidR="00C23820">
              <w:t>.</w:t>
            </w:r>
          </w:p>
          <w:p w14:paraId="2E809BCA" w14:textId="47F4BD14" w:rsidR="00C23820" w:rsidRDefault="00C23820" w:rsidP="008F268F">
            <w:pPr>
              <w:pStyle w:val="ListBullet"/>
            </w:pPr>
            <w:r>
              <w:t>On-chain data analysis on various protocols and properly identifying new trends.</w:t>
            </w:r>
          </w:p>
          <w:p w14:paraId="7C5E08D9" w14:textId="3A360B2D" w:rsidR="00C23820" w:rsidRDefault="00C23820" w:rsidP="008F268F">
            <w:pPr>
              <w:pStyle w:val="ListBullet"/>
            </w:pPr>
            <w:r>
              <w:t>Implemented long-term and short-term forecasts of different protocols using python</w:t>
            </w:r>
          </w:p>
          <w:p w14:paraId="465787C0" w14:textId="0DCDCADF" w:rsidR="00C23820" w:rsidRDefault="00C10B93" w:rsidP="008F268F">
            <w:pPr>
              <w:pStyle w:val="ListBullet"/>
            </w:pPr>
            <w:r>
              <w:t>Identify</w:t>
            </w:r>
            <w:r w:rsidR="00077E0D">
              <w:t xml:space="preserve"> risks of different protocols and how they can</w:t>
            </w:r>
            <w:r>
              <w:t xml:space="preserve"> impact users of different educational and economic levels </w:t>
            </w:r>
          </w:p>
          <w:p w14:paraId="49247F1D" w14:textId="0E7C3EEC" w:rsidR="00C10B93" w:rsidRDefault="00E056C1" w:rsidP="008F268F">
            <w:pPr>
              <w:pStyle w:val="ListBullet"/>
            </w:pPr>
            <w:r>
              <w:t>Developed a digital educational platform to increase digital assets awareness within an urban environment.</w:t>
            </w:r>
          </w:p>
          <w:p w14:paraId="4F869722" w14:textId="3D7CE33A" w:rsidR="00E056C1" w:rsidRDefault="00E056C1" w:rsidP="008F268F">
            <w:pPr>
              <w:pStyle w:val="ListBullet"/>
            </w:pPr>
            <w:r>
              <w:t xml:space="preserve">Onboarding and educating new users on digital asset protection as well as how to identify </w:t>
            </w:r>
            <w:r w:rsidR="00BA19CB">
              <w:t>digital attacks</w:t>
            </w:r>
            <w:r>
              <w:t xml:space="preserve"> and risks</w:t>
            </w:r>
          </w:p>
          <w:p w14:paraId="7B260368" w14:textId="63794A24" w:rsidR="001B21E1" w:rsidRDefault="001B21E1" w:rsidP="008F268F">
            <w:pPr>
              <w:pStyle w:val="ListBullet"/>
            </w:pPr>
            <w:r>
              <w:t xml:space="preserve">Data Analytics in Python with skills of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PiViz</w:t>
            </w:r>
            <w:proofErr w:type="spellEnd"/>
            <w:r>
              <w:t>, Matplotlib.</w:t>
            </w:r>
          </w:p>
          <w:p w14:paraId="4D8F0CF3" w14:textId="1AC6AB81" w:rsidR="001B21E1" w:rsidRDefault="001B21E1" w:rsidP="008F268F">
            <w:pPr>
              <w:pStyle w:val="ListBullet"/>
            </w:pPr>
            <w:r>
              <w:t xml:space="preserve">Skill sets in MySQL and </w:t>
            </w:r>
            <w:proofErr w:type="spellStart"/>
            <w:r>
              <w:t>Tablue</w:t>
            </w:r>
            <w:proofErr w:type="spellEnd"/>
            <w:r>
              <w:t>.</w:t>
            </w:r>
          </w:p>
          <w:p w14:paraId="52AE2D1C" w14:textId="7F055C51" w:rsidR="00987A0A" w:rsidRDefault="00987A0A" w:rsidP="00987A0A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14:paraId="6F1CF4E0" w14:textId="28B0FBBE" w:rsidR="00987A0A" w:rsidRDefault="00987A0A" w:rsidP="00987A0A">
            <w:pPr>
              <w:pStyle w:val="ListBullet"/>
              <w:numPr>
                <w:ilvl w:val="0"/>
                <w:numId w:val="0"/>
              </w:numPr>
            </w:pPr>
            <w:r>
              <w:t>Content Writing:</w:t>
            </w:r>
          </w:p>
          <w:p w14:paraId="28B67BB8" w14:textId="4E0D2DBA" w:rsidR="00987A0A" w:rsidRDefault="00987A0A" w:rsidP="00987A0A">
            <w:pPr>
              <w:pStyle w:val="ListBullet"/>
              <w:numPr>
                <w:ilvl w:val="0"/>
                <w:numId w:val="2"/>
              </w:numPr>
            </w:pPr>
            <w:r>
              <w:t>Following trends and writing about underreported protocols to educate users.</w:t>
            </w:r>
          </w:p>
          <w:p w14:paraId="6AA005BF" w14:textId="453BB253" w:rsidR="00987A0A" w:rsidRDefault="00987A0A" w:rsidP="00987A0A">
            <w:pPr>
              <w:pStyle w:val="ListBullet"/>
              <w:numPr>
                <w:ilvl w:val="0"/>
                <w:numId w:val="2"/>
              </w:numPr>
            </w:pPr>
            <w:r>
              <w:t>Reporting on national and international crypto news through data analysis and fact checking.</w:t>
            </w:r>
          </w:p>
          <w:p w14:paraId="1E34FBB6" w14:textId="25E8F79E" w:rsidR="0049676E" w:rsidRDefault="0049676E" w:rsidP="00987A0A">
            <w:pPr>
              <w:pStyle w:val="ListBullet"/>
              <w:numPr>
                <w:ilvl w:val="0"/>
                <w:numId w:val="2"/>
              </w:numPr>
            </w:pPr>
            <w:r>
              <w:t>Producing fact-filled content in Microsoft Word</w:t>
            </w:r>
          </w:p>
          <w:p w14:paraId="75702CCE" w14:textId="0C115D7B" w:rsidR="0049676E" w:rsidRDefault="0049676E" w:rsidP="00987A0A">
            <w:pPr>
              <w:pStyle w:val="ListBullet"/>
              <w:numPr>
                <w:ilvl w:val="0"/>
                <w:numId w:val="2"/>
              </w:numPr>
            </w:pPr>
            <w:r>
              <w:t>Working in sync with the technical and graphics team to make the web content user-friendly.</w:t>
            </w:r>
          </w:p>
          <w:p w14:paraId="113BEE29" w14:textId="432C5065" w:rsidR="0049676E" w:rsidRDefault="0049676E" w:rsidP="0049676E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14:paraId="161500B2" w14:textId="1D49556E" w:rsidR="0049676E" w:rsidRDefault="0049676E" w:rsidP="0049676E">
            <w:pPr>
              <w:pStyle w:val="ListBullet"/>
              <w:numPr>
                <w:ilvl w:val="0"/>
                <w:numId w:val="0"/>
              </w:numPr>
            </w:pPr>
            <w:r>
              <w:t>UX:</w:t>
            </w:r>
          </w:p>
          <w:p w14:paraId="215F23B2" w14:textId="14ADA49B" w:rsidR="0049676E" w:rsidRDefault="0049676E" w:rsidP="00E24A0F">
            <w:pPr>
              <w:pStyle w:val="ListBullet"/>
              <w:numPr>
                <w:ilvl w:val="0"/>
                <w:numId w:val="3"/>
              </w:numPr>
            </w:pPr>
            <w:r>
              <w:t xml:space="preserve">Experienced writing functional </w:t>
            </w:r>
            <w:r w:rsidR="00867B7E">
              <w:t>and transactional copy</w:t>
            </w:r>
          </w:p>
          <w:p w14:paraId="64909C15" w14:textId="07288E0F" w:rsidR="00867B7E" w:rsidRDefault="00867B7E" w:rsidP="00E24A0F">
            <w:pPr>
              <w:pStyle w:val="ListBullet"/>
              <w:numPr>
                <w:ilvl w:val="0"/>
                <w:numId w:val="3"/>
              </w:numPr>
            </w:pPr>
            <w:r>
              <w:t>Simplifying large text into short</w:t>
            </w:r>
          </w:p>
          <w:p w14:paraId="39DE9C8F" w14:textId="410C3FC3" w:rsidR="00E24A0F" w:rsidRDefault="00E24A0F" w:rsidP="00E24A0F">
            <w:pPr>
              <w:pStyle w:val="ListBullet"/>
              <w:numPr>
                <w:ilvl w:val="0"/>
                <w:numId w:val="3"/>
              </w:numPr>
            </w:pPr>
            <w:r>
              <w:t>Basic familiarity with content strategy and navigational hierarchy.</w:t>
            </w:r>
          </w:p>
          <w:p w14:paraId="0DF6F036" w14:textId="77F24294" w:rsidR="00E24A0F" w:rsidRDefault="00E24A0F" w:rsidP="00E24A0F">
            <w:pPr>
              <w:pStyle w:val="ListBullet"/>
              <w:numPr>
                <w:ilvl w:val="0"/>
                <w:numId w:val="3"/>
              </w:numPr>
            </w:pPr>
            <w:r>
              <w:lastRenderedPageBreak/>
              <w:t>Strong writing and editing skills, with experience writing for both a developer and end-user audience</w:t>
            </w:r>
          </w:p>
          <w:p w14:paraId="23F12114" w14:textId="5211F6AE" w:rsidR="00E24A0F" w:rsidRDefault="00E24A0F" w:rsidP="00E24A0F">
            <w:pPr>
              <w:pStyle w:val="ListBullet"/>
              <w:numPr>
                <w:ilvl w:val="0"/>
                <w:numId w:val="3"/>
              </w:numPr>
            </w:pPr>
            <w:r>
              <w:t xml:space="preserve">Self-motivated with strong time-management skills. </w:t>
            </w:r>
          </w:p>
          <w:p w14:paraId="2D081188" w14:textId="3638223B" w:rsidR="00E24A0F" w:rsidRPr="00846D4F" w:rsidRDefault="00E24A0F" w:rsidP="00E24A0F">
            <w:pPr>
              <w:pStyle w:val="ListBullet"/>
              <w:numPr>
                <w:ilvl w:val="0"/>
                <w:numId w:val="3"/>
              </w:numPr>
            </w:pPr>
            <w:r>
              <w:t xml:space="preserve">Able to thrive in a fast-paced environment, managing multiple, completing priorities simultaneously </w:t>
            </w:r>
          </w:p>
          <w:p w14:paraId="4AE5B4A3" w14:textId="012EC072" w:rsidR="00601A5D" w:rsidRDefault="00601A5D" w:rsidP="00601A5D">
            <w:r>
              <w:t xml:space="preserve">I </w:t>
            </w:r>
            <w:r w:rsidR="002E340E">
              <w:t xml:space="preserve">am </w:t>
            </w:r>
            <w:r w:rsidR="00FF1E7C">
              <w:t>interested</w:t>
            </w:r>
            <w:r>
              <w:t xml:space="preserve"> to discuss </w:t>
            </w:r>
            <w:r w:rsidR="0097387C">
              <w:t xml:space="preserve">future </w:t>
            </w:r>
            <w:r>
              <w:t>opportunities</w:t>
            </w:r>
            <w:r w:rsidR="0097387C">
              <w:t>.</w:t>
            </w:r>
            <w:r>
              <w:t xml:space="preserve"> To schedule an interview, please call me at (708)-321-0564. The best time to reach me is between 8:00 am CST and 10:00 pm CST, but you can leave a voice message at any time, and I will return your call.</w:t>
            </w:r>
          </w:p>
          <w:p w14:paraId="694FB445" w14:textId="77777777" w:rsidR="00601A5D" w:rsidRDefault="00601A5D" w:rsidP="00601A5D">
            <w:r>
              <w:t>Thank you for taking the time to review my resume. I look forward to talking with you.</w:t>
            </w:r>
          </w:p>
          <w:p w14:paraId="31C399DA" w14:textId="77777777" w:rsidR="00601A5D" w:rsidRDefault="00601A5D" w:rsidP="00601A5D">
            <w:r>
              <w:t>Ryan Keen,</w:t>
            </w:r>
          </w:p>
          <w:p w14:paraId="137C9B40" w14:textId="23191344" w:rsidR="00564E42" w:rsidRDefault="00564E42" w:rsidP="00564E42"/>
          <w:p w14:paraId="482D98AC" w14:textId="196C3F1D" w:rsidR="000629D5" w:rsidRDefault="000629D5" w:rsidP="00846D4F"/>
          <w:p w14:paraId="1846EAFC" w14:textId="37DB89DB" w:rsidR="000629D5" w:rsidRDefault="000629D5" w:rsidP="00846D4F"/>
        </w:tc>
      </w:tr>
      <w:tr w:rsidR="000629D5" w14:paraId="1601D510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7A93ABD0" w14:textId="1E88E435" w:rsidR="000629D5" w:rsidRPr="00564E42" w:rsidRDefault="006F6B06" w:rsidP="00846D4F">
            <w:pPr>
              <w:pStyle w:val="Title"/>
              <w:rPr>
                <w:sz w:val="72"/>
                <w:szCs w:val="72"/>
              </w:rPr>
            </w:pPr>
            <w:r w:rsidRPr="00564E42">
              <w:rPr>
                <w:sz w:val="72"/>
                <w:szCs w:val="72"/>
              </w:rPr>
              <w:t>Ryan Keen</w:t>
            </w:r>
          </w:p>
          <w:p w14:paraId="618B8A27" w14:textId="6644EDF5" w:rsidR="000629D5" w:rsidRPr="00AC5783" w:rsidRDefault="006F6B06" w:rsidP="00AC5783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1B21E1">
              <w:rPr>
                <w:spacing w:val="0"/>
                <w:w w:val="26"/>
              </w:rPr>
              <w:t>Blockchain Security Analyst</w:t>
            </w:r>
            <w:r w:rsidR="00E73347" w:rsidRPr="001B21E1">
              <w:rPr>
                <w:spacing w:val="0"/>
                <w:w w:val="26"/>
              </w:rPr>
              <w:t>/Data Analyst/Python De</w:t>
            </w:r>
            <w:r w:rsidR="00E73347" w:rsidRPr="001B21E1">
              <w:rPr>
                <w:spacing w:val="17"/>
                <w:w w:val="26"/>
              </w:rPr>
              <w:t>v</w:t>
            </w:r>
          </w:p>
          <w:sdt>
            <w:sdtPr>
              <w:id w:val="-1954003311"/>
              <w:placeholder>
                <w:docPart w:val="9485CFFC0BC24637A8D8680E655D7CC6"/>
              </w:placeholder>
              <w:temporary/>
              <w:showingPlcHdr/>
              <w15:appearance w15:val="hidden"/>
            </w:sdtPr>
            <w:sdtEndPr/>
            <w:sdtContent>
              <w:p w14:paraId="413FF533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B45E1118C8DA4C2E9B0A6B408CA0AEB8"/>
              </w:placeholder>
              <w:temporary/>
              <w:showingPlcHdr/>
              <w15:appearance w15:val="hidden"/>
            </w:sdtPr>
            <w:sdtEndPr/>
            <w:sdtContent>
              <w:p w14:paraId="4DAE891B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4C2B978" w14:textId="55C6AE61" w:rsidR="000629D5" w:rsidRDefault="006F6B06" w:rsidP="00564E42">
            <w:pPr>
              <w:pStyle w:val="ContactDetails"/>
            </w:pPr>
            <w:r>
              <w:t>708-321-0564</w:t>
            </w:r>
          </w:p>
          <w:p w14:paraId="43D26072" w14:textId="77777777" w:rsidR="00CA1473" w:rsidRDefault="00CA1473" w:rsidP="00CA1473">
            <w:pPr>
              <w:pStyle w:val="ContactDetails"/>
            </w:pPr>
          </w:p>
          <w:p w14:paraId="369A5527" w14:textId="4E75F60D" w:rsidR="00530B5A" w:rsidRDefault="00CA1473" w:rsidP="00CA1473">
            <w:pPr>
              <w:pStyle w:val="ContactDetails"/>
            </w:pPr>
            <w:r>
              <w:t xml:space="preserve">Education: </w:t>
            </w:r>
            <w:r w:rsidR="00530B5A">
              <w:t xml:space="preserve">McKendree </w:t>
            </w:r>
            <w:r w:rsidR="00AC5783">
              <w:t>2010-2014</w:t>
            </w:r>
          </w:p>
          <w:p w14:paraId="305C1D2D" w14:textId="51D013F4" w:rsidR="00CA1473" w:rsidRDefault="00CA1473" w:rsidP="00CA1473">
            <w:pPr>
              <w:pStyle w:val="ContactDetails"/>
            </w:pPr>
            <w:r>
              <w:t>Northwestern</w:t>
            </w:r>
            <w:r w:rsidR="00530B5A">
              <w:t xml:space="preserve"> </w:t>
            </w:r>
            <w:r>
              <w:t>University (2021-Present)</w:t>
            </w:r>
          </w:p>
          <w:p w14:paraId="58D81F63" w14:textId="77777777" w:rsidR="00CA1473" w:rsidRDefault="00CA1473" w:rsidP="00CA1473">
            <w:pPr>
              <w:pStyle w:val="ContactDetails"/>
            </w:pPr>
          </w:p>
          <w:p w14:paraId="76390336" w14:textId="45BDCA42" w:rsidR="00CA1473" w:rsidRDefault="00CA1473" w:rsidP="00CA1473">
            <w:pPr>
              <w:pStyle w:val="ContactDetails"/>
            </w:pPr>
            <w:r>
              <w:t>Skills: Financial Fundamentals, Machine Learning in Finance, Python &amp; Financial Libraries</w:t>
            </w:r>
          </w:p>
          <w:p w14:paraId="043D1E30" w14:textId="77777777" w:rsidR="00CA1473" w:rsidRDefault="00CA1473" w:rsidP="00CA1473">
            <w:pPr>
              <w:pStyle w:val="ContactDetails"/>
            </w:pPr>
            <w:r>
              <w:t>Blockchain &amp; Cryptocurrency</w:t>
            </w:r>
          </w:p>
          <w:p w14:paraId="37BBDCBF" w14:textId="77777777" w:rsidR="00CA1473" w:rsidRDefault="00CA1473" w:rsidP="00CA1473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r w:rsidRPr="00564E42">
              <w:t>https://github.com/Keen-Sheen</w:t>
            </w:r>
          </w:p>
          <w:p w14:paraId="421CA178" w14:textId="77777777" w:rsidR="00564E42" w:rsidRDefault="00564E42" w:rsidP="00564E42">
            <w:pPr>
              <w:pStyle w:val="ContactDetails"/>
            </w:pPr>
          </w:p>
          <w:p w14:paraId="6C55BDB8" w14:textId="77777777" w:rsidR="00CA1473" w:rsidRPr="004D3011" w:rsidRDefault="00CA1473" w:rsidP="00564E42">
            <w:pPr>
              <w:pStyle w:val="ContactDetails"/>
            </w:pPr>
          </w:p>
          <w:sdt>
            <w:sdtPr>
              <w:id w:val="67859272"/>
              <w:placeholder>
                <w:docPart w:val="102DE14ECF9142E6AD548E654EAB3E8D"/>
              </w:placeholder>
              <w:temporary/>
              <w:showingPlcHdr/>
              <w15:appearance w15:val="hidden"/>
            </w:sdtPr>
            <w:sdtEndPr/>
            <w:sdtContent>
              <w:p w14:paraId="3D51E2CC" w14:textId="77777777"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3406D555" w14:textId="1D862DA7" w:rsidR="00564E42" w:rsidRDefault="00A23C49" w:rsidP="00CA1473">
            <w:pPr>
              <w:pStyle w:val="ContactDetails"/>
            </w:pPr>
            <w:hyperlink r:id="rId11" w:history="1">
              <w:r w:rsidR="00BA19CB" w:rsidRPr="00461C1D">
                <w:rPr>
                  <w:rStyle w:val="Hyperlink"/>
                </w:rPr>
                <w:t>https://www.facebook.com/groups/3321176637915418</w:t>
              </w:r>
            </w:hyperlink>
          </w:p>
          <w:p w14:paraId="65311EDE" w14:textId="77777777" w:rsidR="00CA1473" w:rsidRDefault="00CA1473" w:rsidP="00CA1473">
            <w:pPr>
              <w:pStyle w:val="ContactDetails"/>
            </w:pPr>
          </w:p>
          <w:p w14:paraId="7FE966B1" w14:textId="7A929036" w:rsidR="000629D5" w:rsidRPr="00CA1473" w:rsidRDefault="00A23C49" w:rsidP="000629D5">
            <w:pPr>
              <w:pStyle w:val="ContactDetails"/>
              <w:rPr>
                <w:rStyle w:val="Hyperlink"/>
                <w:color w:val="auto"/>
                <w:u w:val="none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BF7476BDCAD9442B997473C95C40DCF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0629D5" w:rsidRPr="004D3011">
                  <w:t>EMAIL:</w:t>
                </w:r>
              </w:sdtContent>
            </w:sdt>
            <w:r w:rsidR="00295F73">
              <w:t xml:space="preserve"> </w:t>
            </w:r>
            <w:hyperlink r:id="rId12" w:history="1">
              <w:r w:rsidR="00295F73" w:rsidRPr="00461C1D">
                <w:rPr>
                  <w:rStyle w:val="Hyperlink"/>
                </w:rPr>
                <w:t>Rlkeen94@gmail.com</w:t>
              </w:r>
            </w:hyperlink>
          </w:p>
          <w:p w14:paraId="6D84721E" w14:textId="5070FEAF" w:rsidR="00BA19CB" w:rsidRPr="00846D4F" w:rsidRDefault="00BA19CB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0D1AE04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B1A2B74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F578B12" w14:textId="77777777" w:rsidR="0043117B" w:rsidRPr="00846D4F" w:rsidRDefault="00A23C49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502F" w14:textId="77777777" w:rsidR="00A23C49" w:rsidRDefault="00A23C49" w:rsidP="000C45FF">
      <w:r>
        <w:separator/>
      </w:r>
    </w:p>
  </w:endnote>
  <w:endnote w:type="continuationSeparator" w:id="0">
    <w:p w14:paraId="0F0BC090" w14:textId="77777777" w:rsidR="00A23C49" w:rsidRDefault="00A23C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9212" w14:textId="77777777" w:rsidR="00A23C49" w:rsidRDefault="00A23C49" w:rsidP="000C45FF">
      <w:r>
        <w:separator/>
      </w:r>
    </w:p>
  </w:footnote>
  <w:footnote w:type="continuationSeparator" w:id="0">
    <w:p w14:paraId="20BCBEF0" w14:textId="77777777" w:rsidR="00A23C49" w:rsidRDefault="00A23C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4E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B83E63" wp14:editId="143DFF8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3B77"/>
    <w:multiLevelType w:val="hybridMultilevel"/>
    <w:tmpl w:val="EF3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76B4"/>
    <w:multiLevelType w:val="hybridMultilevel"/>
    <w:tmpl w:val="5B1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73038">
    <w:abstractNumId w:val="2"/>
  </w:num>
  <w:num w:numId="2" w16cid:durableId="862667645">
    <w:abstractNumId w:val="1"/>
  </w:num>
  <w:num w:numId="3" w16cid:durableId="120902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8"/>
    <w:rsid w:val="00036450"/>
    <w:rsid w:val="00044FA1"/>
    <w:rsid w:val="00061C84"/>
    <w:rsid w:val="000629D5"/>
    <w:rsid w:val="00073FFD"/>
    <w:rsid w:val="00075E79"/>
    <w:rsid w:val="00076632"/>
    <w:rsid w:val="00077E0D"/>
    <w:rsid w:val="000C45FF"/>
    <w:rsid w:val="000E3FD1"/>
    <w:rsid w:val="000F46E6"/>
    <w:rsid w:val="00180329"/>
    <w:rsid w:val="0019001F"/>
    <w:rsid w:val="001A74A5"/>
    <w:rsid w:val="001B21E1"/>
    <w:rsid w:val="001B2ABD"/>
    <w:rsid w:val="001D2335"/>
    <w:rsid w:val="001E1759"/>
    <w:rsid w:val="001F1ECC"/>
    <w:rsid w:val="002400EB"/>
    <w:rsid w:val="00244620"/>
    <w:rsid w:val="00256CF7"/>
    <w:rsid w:val="00295F73"/>
    <w:rsid w:val="002E340E"/>
    <w:rsid w:val="0030481B"/>
    <w:rsid w:val="003E2401"/>
    <w:rsid w:val="004071FC"/>
    <w:rsid w:val="00424CC9"/>
    <w:rsid w:val="00445947"/>
    <w:rsid w:val="004813B3"/>
    <w:rsid w:val="00496591"/>
    <w:rsid w:val="0049676E"/>
    <w:rsid w:val="004C63E4"/>
    <w:rsid w:val="004D3011"/>
    <w:rsid w:val="00530B5A"/>
    <w:rsid w:val="00551412"/>
    <w:rsid w:val="005645EE"/>
    <w:rsid w:val="00564E42"/>
    <w:rsid w:val="005D6289"/>
    <w:rsid w:val="005E39D5"/>
    <w:rsid w:val="00601A5D"/>
    <w:rsid w:val="00612544"/>
    <w:rsid w:val="0062123A"/>
    <w:rsid w:val="00646E75"/>
    <w:rsid w:val="00650933"/>
    <w:rsid w:val="006610D6"/>
    <w:rsid w:val="006771D0"/>
    <w:rsid w:val="006F6B06"/>
    <w:rsid w:val="00715FCB"/>
    <w:rsid w:val="00743101"/>
    <w:rsid w:val="007867A0"/>
    <w:rsid w:val="007927F5"/>
    <w:rsid w:val="00802CA0"/>
    <w:rsid w:val="00846D4F"/>
    <w:rsid w:val="00867B7E"/>
    <w:rsid w:val="00894227"/>
    <w:rsid w:val="008C1736"/>
    <w:rsid w:val="008F268F"/>
    <w:rsid w:val="00922D5C"/>
    <w:rsid w:val="009253A9"/>
    <w:rsid w:val="0097387C"/>
    <w:rsid w:val="00987A0A"/>
    <w:rsid w:val="009E7C63"/>
    <w:rsid w:val="00A10A67"/>
    <w:rsid w:val="00A2118D"/>
    <w:rsid w:val="00A23C49"/>
    <w:rsid w:val="00A859D0"/>
    <w:rsid w:val="00AC5783"/>
    <w:rsid w:val="00AD76E2"/>
    <w:rsid w:val="00B20152"/>
    <w:rsid w:val="00B31C18"/>
    <w:rsid w:val="00B532FA"/>
    <w:rsid w:val="00B70850"/>
    <w:rsid w:val="00BA19CB"/>
    <w:rsid w:val="00BF7156"/>
    <w:rsid w:val="00C066B6"/>
    <w:rsid w:val="00C07E99"/>
    <w:rsid w:val="00C10B93"/>
    <w:rsid w:val="00C23820"/>
    <w:rsid w:val="00C37BA1"/>
    <w:rsid w:val="00C4674C"/>
    <w:rsid w:val="00C506CF"/>
    <w:rsid w:val="00C72BED"/>
    <w:rsid w:val="00C9578B"/>
    <w:rsid w:val="00CA1473"/>
    <w:rsid w:val="00CA562E"/>
    <w:rsid w:val="00CB2D30"/>
    <w:rsid w:val="00D2522B"/>
    <w:rsid w:val="00D55A7C"/>
    <w:rsid w:val="00D734BB"/>
    <w:rsid w:val="00D82F2F"/>
    <w:rsid w:val="00DA694B"/>
    <w:rsid w:val="00DB3CB7"/>
    <w:rsid w:val="00DD172A"/>
    <w:rsid w:val="00E056C1"/>
    <w:rsid w:val="00E24A0F"/>
    <w:rsid w:val="00E25A26"/>
    <w:rsid w:val="00E55D74"/>
    <w:rsid w:val="00E73347"/>
    <w:rsid w:val="00E866EC"/>
    <w:rsid w:val="00E93B74"/>
    <w:rsid w:val="00EB3A62"/>
    <w:rsid w:val="00F60274"/>
    <w:rsid w:val="00F75270"/>
    <w:rsid w:val="00F77FB9"/>
    <w:rsid w:val="00FB068F"/>
    <w:rsid w:val="00FD55BC"/>
    <w:rsid w:val="00FF1972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8D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lkeen9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cebook.com/groups/3321176637915418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kee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5CFFC0BC24637A8D8680E655D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2F9F-61B6-4C4A-8EF4-242E94E1C182}"/>
      </w:docPartPr>
      <w:docPartBody>
        <w:p w:rsidR="0024775E" w:rsidRDefault="00232673">
          <w:pPr>
            <w:pStyle w:val="9485CFFC0BC24637A8D8680E655D7CC6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B45E1118C8DA4C2E9B0A6B408CA0A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AA318-8C56-4FCB-9E75-64CCF067DE8C}"/>
      </w:docPartPr>
      <w:docPartBody>
        <w:p w:rsidR="0024775E" w:rsidRDefault="00232673">
          <w:pPr>
            <w:pStyle w:val="B45E1118C8DA4C2E9B0A6B408CA0AEB8"/>
          </w:pPr>
          <w:r w:rsidRPr="004D3011">
            <w:t>PHONE:</w:t>
          </w:r>
        </w:p>
      </w:docPartBody>
    </w:docPart>
    <w:docPart>
      <w:docPartPr>
        <w:name w:val="102DE14ECF9142E6AD548E654EAB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EA4DA-0A9F-4C7F-B9BA-3A6F05AED77F}"/>
      </w:docPartPr>
      <w:docPartBody>
        <w:p w:rsidR="0024775E" w:rsidRDefault="00232673">
          <w:pPr>
            <w:pStyle w:val="102DE14ECF9142E6AD548E654EAB3E8D"/>
          </w:pPr>
          <w:r w:rsidRPr="004D3011">
            <w:t>WEBSITE:</w:t>
          </w:r>
        </w:p>
      </w:docPartBody>
    </w:docPart>
    <w:docPart>
      <w:docPartPr>
        <w:name w:val="BF7476BDCAD9442B997473C95C40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4A11C-BE0A-4603-AB75-0A19D04D6F76}"/>
      </w:docPartPr>
      <w:docPartBody>
        <w:p w:rsidR="0024775E" w:rsidRDefault="00232673">
          <w:pPr>
            <w:pStyle w:val="BF7476BDCAD9442B997473C95C40DCF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986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4"/>
    <w:rsid w:val="0000133C"/>
    <w:rsid w:val="0007507D"/>
    <w:rsid w:val="00232673"/>
    <w:rsid w:val="0024775E"/>
    <w:rsid w:val="006B0D56"/>
    <w:rsid w:val="007D4864"/>
    <w:rsid w:val="00AB5765"/>
    <w:rsid w:val="00C13551"/>
    <w:rsid w:val="00D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485CFFC0BC24637A8D8680E655D7CC6">
    <w:name w:val="9485CFFC0BC24637A8D8680E655D7CC6"/>
  </w:style>
  <w:style w:type="paragraph" w:customStyle="1" w:styleId="B45E1118C8DA4C2E9B0A6B408CA0AEB8">
    <w:name w:val="B45E1118C8DA4C2E9B0A6B408CA0AEB8"/>
  </w:style>
  <w:style w:type="paragraph" w:customStyle="1" w:styleId="102DE14ECF9142E6AD548E654EAB3E8D">
    <w:name w:val="102DE14ECF9142E6AD548E654EAB3E8D"/>
  </w:style>
  <w:style w:type="paragraph" w:customStyle="1" w:styleId="BF7476BDCAD9442B997473C95C40DCF4">
    <w:name w:val="BF7476BDCAD9442B997473C95C40DCF4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2022-04-22T20:47:00Z</dcterms:created>
  <dcterms:modified xsi:type="dcterms:W3CDTF">2022-04-22T20:47:00Z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