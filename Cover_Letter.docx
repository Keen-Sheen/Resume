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14:paraId="7893D27B" w14:textId="77777777" w:rsidTr="000F46E6">
        <w:trPr>
          <w:trHeight w:val="4032"/>
        </w:trPr>
        <w:tc>
          <w:tcPr>
            <w:tcW w:w="3600" w:type="dxa"/>
            <w:vAlign w:val="bottom"/>
          </w:tcPr>
          <w:p w14:paraId="16B368DD" w14:textId="69BC295F" w:rsidR="000629D5" w:rsidRDefault="000D12D9" w:rsidP="001B2ABD">
            <w:pPr>
              <w:tabs>
                <w:tab w:val="left" w:pos="990"/>
              </w:tabs>
              <w:jc w:val="center"/>
            </w:pPr>
            <w:r>
              <w:rPr>
                <w:noProof/>
              </w:rPr>
              <w:drawing>
                <wp:inline distT="0" distB="0" distL="0" distR="0" wp14:anchorId="728C15F3" wp14:editId="53434F9C">
                  <wp:extent cx="2139950" cy="2139950"/>
                  <wp:effectExtent l="0" t="0" r="0" b="0"/>
                  <wp:docPr id="1" name="Picture 1" descr="A picture containing person, wall, person,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wall, person, su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39950" cy="2139950"/>
                          </a:xfrm>
                          <a:prstGeom prst="rect">
                            <a:avLst/>
                          </a:prstGeom>
                        </pic:spPr>
                      </pic:pic>
                    </a:graphicData>
                  </a:graphic>
                </wp:inline>
              </w:drawing>
            </w:r>
          </w:p>
        </w:tc>
        <w:tc>
          <w:tcPr>
            <w:tcW w:w="720" w:type="dxa"/>
          </w:tcPr>
          <w:p w14:paraId="7BCAA778" w14:textId="77777777" w:rsidR="000629D5" w:rsidRDefault="000629D5" w:rsidP="000C45FF">
            <w:pPr>
              <w:tabs>
                <w:tab w:val="left" w:pos="990"/>
              </w:tabs>
            </w:pPr>
          </w:p>
        </w:tc>
        <w:tc>
          <w:tcPr>
            <w:tcW w:w="6470" w:type="dxa"/>
            <w:vMerge w:val="restart"/>
            <w:vAlign w:val="center"/>
          </w:tcPr>
          <w:p w14:paraId="284FAFED" w14:textId="1722D345" w:rsidR="000629D5" w:rsidRDefault="000629D5" w:rsidP="00846D4F">
            <w:r w:rsidRPr="00BF09B3">
              <w:t xml:space="preserve">Dear </w:t>
            </w:r>
            <w:r w:rsidR="000D12D9">
              <w:t>future employer</w:t>
            </w:r>
            <w:r w:rsidRPr="00BF09B3">
              <w:t>,</w:t>
            </w:r>
          </w:p>
          <w:p w14:paraId="045DFAD3" w14:textId="24C066D6" w:rsidR="000D12D9" w:rsidRPr="001C72A4" w:rsidRDefault="000D12D9" w:rsidP="000D12D9">
            <w:pPr>
              <w:shd w:val="clear" w:color="auto" w:fill="FFFFFF"/>
              <w:spacing w:after="0"/>
              <w:rPr>
                <w:rFonts w:eastAsia="Times New Roman" w:cs="Arial"/>
                <w:color w:val="222222"/>
                <w:sz w:val="24"/>
                <w:szCs w:val="24"/>
              </w:rPr>
            </w:pPr>
            <w:r w:rsidRPr="001C72A4">
              <w:rPr>
                <w:rFonts w:eastAsia="Times New Roman" w:cs="Arial"/>
                <w:color w:val="222222"/>
                <w:sz w:val="24"/>
                <w:szCs w:val="24"/>
              </w:rPr>
              <w:t> </w:t>
            </w:r>
            <w:r w:rsidR="005B1B1E">
              <w:rPr>
                <w:rFonts w:eastAsia="Times New Roman" w:cs="Arial"/>
                <w:color w:val="222222"/>
                <w:sz w:val="24"/>
                <w:szCs w:val="24"/>
              </w:rPr>
              <w:t xml:space="preserve">My name is Ryan </w:t>
            </w:r>
            <w:r w:rsidR="00344525">
              <w:rPr>
                <w:rFonts w:eastAsia="Times New Roman" w:cs="Arial"/>
                <w:color w:val="222222"/>
                <w:sz w:val="24"/>
                <w:szCs w:val="24"/>
              </w:rPr>
              <w:t>Keen,</w:t>
            </w:r>
            <w:r w:rsidR="005B1B1E">
              <w:rPr>
                <w:rFonts w:eastAsia="Times New Roman" w:cs="Arial"/>
                <w:color w:val="222222"/>
                <w:sz w:val="24"/>
                <w:szCs w:val="24"/>
              </w:rPr>
              <w:t xml:space="preserve"> and I </w:t>
            </w:r>
            <w:r w:rsidRPr="001C72A4">
              <w:rPr>
                <w:rFonts w:eastAsia="Times New Roman" w:cs="Arial"/>
                <w:color w:val="222222"/>
                <w:sz w:val="24"/>
                <w:szCs w:val="24"/>
              </w:rPr>
              <w:t xml:space="preserve">had the opportunity to attend Chicago Bears rookie </w:t>
            </w:r>
            <w:r w:rsidRPr="001C72A4">
              <w:rPr>
                <w:rFonts w:eastAsia="Times New Roman" w:cs="Arial"/>
                <w:color w:val="222222"/>
                <w:sz w:val="24"/>
                <w:szCs w:val="24"/>
              </w:rPr>
              <w:t>minicamp</w:t>
            </w:r>
            <w:r w:rsidRPr="001C72A4">
              <w:rPr>
                <w:rFonts w:eastAsia="Times New Roman" w:cs="Arial"/>
                <w:color w:val="222222"/>
                <w:sz w:val="24"/>
                <w:szCs w:val="24"/>
              </w:rPr>
              <w:t xml:space="preserve"> my last semester of college. I also played arena football. I also coached high school football as well and have sent athletes to college. I have also worked in education as a paraprofessional with at risk youth in the south suburbs of Chicago </w:t>
            </w:r>
          </w:p>
          <w:p w14:paraId="246C1CF0" w14:textId="77777777" w:rsidR="000D12D9" w:rsidRPr="001C72A4" w:rsidRDefault="000D12D9" w:rsidP="000D12D9">
            <w:pPr>
              <w:shd w:val="clear" w:color="auto" w:fill="FFFFFF"/>
              <w:spacing w:after="0"/>
              <w:rPr>
                <w:rFonts w:eastAsia="Times New Roman" w:cs="Arial"/>
                <w:color w:val="222222"/>
                <w:sz w:val="24"/>
                <w:szCs w:val="24"/>
              </w:rPr>
            </w:pPr>
          </w:p>
          <w:p w14:paraId="629EE413" w14:textId="1C76CCC3" w:rsidR="000D12D9" w:rsidRPr="001C72A4" w:rsidRDefault="000D12D9" w:rsidP="000D12D9">
            <w:pPr>
              <w:shd w:val="clear" w:color="auto" w:fill="FFFFFF"/>
              <w:spacing w:after="0"/>
              <w:rPr>
                <w:rFonts w:eastAsia="Times New Roman" w:cs="Arial"/>
                <w:color w:val="222222"/>
                <w:sz w:val="24"/>
                <w:szCs w:val="24"/>
              </w:rPr>
            </w:pPr>
            <w:r w:rsidRPr="001C72A4">
              <w:rPr>
                <w:rFonts w:eastAsia="Times New Roman" w:cs="Arial"/>
                <w:color w:val="222222"/>
                <w:sz w:val="24"/>
                <w:szCs w:val="24"/>
              </w:rPr>
              <w:t xml:space="preserve">I also started an education group for crypto called “urban digital assets” to spread awareness about crypto and teaching users how to use different protocols and troubleshooting them. The group has grown over to 4,000 people that I mentor. I coded the website and built the discord from scratch as well </w:t>
            </w:r>
            <w:r w:rsidRPr="001C72A4">
              <w:rPr>
                <w:rFonts w:eastAsia="Times New Roman" w:cs="Arial"/>
                <w:color w:val="222222"/>
                <w:sz w:val="24"/>
                <w:szCs w:val="24"/>
              </w:rPr>
              <w:t>to</w:t>
            </w:r>
            <w:r w:rsidRPr="001C72A4">
              <w:rPr>
                <w:rFonts w:eastAsia="Times New Roman" w:cs="Arial"/>
                <w:color w:val="222222"/>
                <w:sz w:val="24"/>
                <w:szCs w:val="24"/>
              </w:rPr>
              <w:t xml:space="preserve"> assist users. I made the group as a use case to advance in the Web3 workforce. I earn a certificate in Financial Technology from Northwestern to further my knowledge and experience in the crypto space. I have been involved with crypto since I was in high school, 2008-2010 to present.</w:t>
            </w:r>
          </w:p>
          <w:p w14:paraId="04A09249" w14:textId="77777777" w:rsidR="000D12D9" w:rsidRPr="001C72A4" w:rsidRDefault="000D12D9" w:rsidP="000D12D9">
            <w:pPr>
              <w:shd w:val="clear" w:color="auto" w:fill="FFFFFF"/>
              <w:spacing w:after="0"/>
              <w:rPr>
                <w:rFonts w:eastAsia="Times New Roman" w:cs="Arial"/>
                <w:color w:val="222222"/>
                <w:sz w:val="24"/>
                <w:szCs w:val="24"/>
              </w:rPr>
            </w:pPr>
          </w:p>
          <w:p w14:paraId="1F18A4C8" w14:textId="31235414" w:rsidR="000D12D9" w:rsidRPr="001C72A4" w:rsidRDefault="000D12D9" w:rsidP="000D12D9">
            <w:pPr>
              <w:shd w:val="clear" w:color="auto" w:fill="FFFFFF"/>
              <w:spacing w:after="0"/>
              <w:rPr>
                <w:rFonts w:eastAsia="Times New Roman" w:cs="Arial"/>
                <w:color w:val="222222"/>
                <w:sz w:val="24"/>
                <w:szCs w:val="24"/>
              </w:rPr>
            </w:pPr>
            <w:r w:rsidRPr="001C72A4">
              <w:rPr>
                <w:rFonts w:eastAsia="Times New Roman" w:cs="Arial"/>
                <w:color w:val="222222"/>
                <w:sz w:val="24"/>
                <w:szCs w:val="24"/>
              </w:rPr>
              <w:t xml:space="preserve">I believe the above, </w:t>
            </w:r>
            <w:r w:rsidRPr="001C72A4">
              <w:rPr>
                <w:rFonts w:eastAsia="Times New Roman" w:cs="Arial"/>
                <w:color w:val="222222"/>
                <w:sz w:val="24"/>
                <w:szCs w:val="24"/>
              </w:rPr>
              <w:t>qualities and</w:t>
            </w:r>
            <w:r w:rsidRPr="001C72A4">
              <w:rPr>
                <w:rFonts w:eastAsia="Times New Roman" w:cs="Arial"/>
                <w:color w:val="222222"/>
                <w:sz w:val="24"/>
                <w:szCs w:val="24"/>
              </w:rPr>
              <w:t xml:space="preserve"> experiences would make me a valuable addition to your company as I seek to grow my career and progress in new areas. If there is </w:t>
            </w:r>
            <w:r w:rsidRPr="001C72A4">
              <w:rPr>
                <w:rFonts w:eastAsia="Times New Roman" w:cs="Arial"/>
                <w:color w:val="222222"/>
                <w:sz w:val="24"/>
                <w:szCs w:val="24"/>
              </w:rPr>
              <w:t>any more</w:t>
            </w:r>
            <w:r w:rsidRPr="001C72A4">
              <w:rPr>
                <w:rFonts w:eastAsia="Times New Roman" w:cs="Arial"/>
                <w:color w:val="222222"/>
                <w:sz w:val="24"/>
                <w:szCs w:val="24"/>
              </w:rPr>
              <w:t xml:space="preserve"> information that you would like for me to provide pleas</w:t>
            </w:r>
            <w:r>
              <w:rPr>
                <w:rFonts w:eastAsia="Times New Roman" w:cs="Arial"/>
                <w:color w:val="222222"/>
                <w:sz w:val="24"/>
                <w:szCs w:val="24"/>
              </w:rPr>
              <w:t>e</w:t>
            </w:r>
            <w:r w:rsidRPr="001C72A4">
              <w:rPr>
                <w:rFonts w:eastAsia="Times New Roman" w:cs="Arial"/>
                <w:color w:val="222222"/>
                <w:sz w:val="24"/>
                <w:szCs w:val="24"/>
              </w:rPr>
              <w:t xml:space="preserve"> don’t hesitate to contact me.</w:t>
            </w:r>
          </w:p>
          <w:p w14:paraId="0F765138" w14:textId="77777777" w:rsidR="000D12D9" w:rsidRPr="001C72A4" w:rsidRDefault="000D12D9" w:rsidP="000D12D9">
            <w:pPr>
              <w:shd w:val="clear" w:color="auto" w:fill="FFFFFF"/>
              <w:spacing w:after="0"/>
              <w:rPr>
                <w:rFonts w:eastAsia="Times New Roman" w:cs="Arial"/>
                <w:color w:val="222222"/>
                <w:sz w:val="24"/>
                <w:szCs w:val="24"/>
              </w:rPr>
            </w:pPr>
          </w:p>
          <w:p w14:paraId="317A0538" w14:textId="49168C89" w:rsidR="00846D4F" w:rsidRPr="000D12D9" w:rsidRDefault="000D12D9" w:rsidP="000D12D9">
            <w:r w:rsidRPr="001C72A4">
              <w:rPr>
                <w:rFonts w:eastAsia="Times New Roman" w:cs="Arial"/>
                <w:color w:val="222222"/>
                <w:sz w:val="24"/>
                <w:szCs w:val="24"/>
              </w:rPr>
              <w:t>Website: </w:t>
            </w:r>
            <w:proofErr w:type="spellStart"/>
            <w:r w:rsidRPr="001C72A4">
              <w:rPr>
                <w:rFonts w:eastAsia="Times New Roman" w:cs="Arial"/>
                <w:color w:val="222222"/>
                <w:sz w:val="24"/>
                <w:szCs w:val="24"/>
              </w:rPr>
              <w:fldChar w:fldCharType="begin"/>
            </w:r>
            <w:r w:rsidRPr="001C72A4">
              <w:rPr>
                <w:rFonts w:eastAsia="Times New Roman" w:cs="Arial"/>
                <w:color w:val="222222"/>
                <w:sz w:val="24"/>
                <w:szCs w:val="24"/>
              </w:rPr>
              <w:instrText xml:space="preserve"> HYPERLINK "http://urbandigitalassets.xyz/" \t "_blank" </w:instrText>
            </w:r>
            <w:r w:rsidRPr="001C72A4">
              <w:rPr>
                <w:rFonts w:eastAsia="Times New Roman" w:cs="Arial"/>
                <w:color w:val="222222"/>
                <w:sz w:val="24"/>
                <w:szCs w:val="24"/>
              </w:rPr>
              <w:fldChar w:fldCharType="separate"/>
            </w:r>
            <w:r w:rsidRPr="001C72A4">
              <w:rPr>
                <w:rFonts w:eastAsia="Times New Roman" w:cs="Arial"/>
                <w:color w:val="1155CC"/>
                <w:sz w:val="24"/>
                <w:szCs w:val="24"/>
                <w:u w:val="single"/>
              </w:rPr>
              <w:t>urbandigitalassets.xyz</w:t>
            </w:r>
            <w:proofErr w:type="spellEnd"/>
            <w:r w:rsidRPr="001C72A4">
              <w:rPr>
                <w:rFonts w:eastAsia="Times New Roman" w:cs="Arial"/>
                <w:color w:val="222222"/>
                <w:sz w:val="24"/>
                <w:szCs w:val="24"/>
              </w:rPr>
              <w:fldChar w:fldCharType="end"/>
            </w:r>
            <w:r w:rsidRPr="001C72A4">
              <w:rPr>
                <w:rFonts w:eastAsia="Times New Roman" w:cs="Arial"/>
                <w:color w:val="222222"/>
                <w:sz w:val="24"/>
                <w:szCs w:val="24"/>
              </w:rPr>
              <w:t> </w:t>
            </w:r>
          </w:p>
          <w:p w14:paraId="5987A020" w14:textId="77777777" w:rsidR="000D12D9" w:rsidRDefault="000D12D9" w:rsidP="000D12D9">
            <w:r>
              <w:t>I am interested to discuss future opportunities. To schedule an interview, please call me at (708)-321-0564. The best time to reach me is between 8:00 am CST and 10:00 pm CST, but you can leave a voice message at any time, and I will return your call.</w:t>
            </w:r>
          </w:p>
          <w:p w14:paraId="4316DCEB" w14:textId="77777777" w:rsidR="000D12D9" w:rsidRDefault="000D12D9" w:rsidP="000D12D9">
            <w:r>
              <w:t>Thank you for taking the time to review my resume. I look forward to talking with you.</w:t>
            </w:r>
          </w:p>
          <w:p w14:paraId="02B57CC9" w14:textId="45EFB5D5" w:rsidR="00CE6340" w:rsidRDefault="00CE6340" w:rsidP="000D12D9">
            <w:r>
              <w:t>Regards,</w:t>
            </w:r>
          </w:p>
          <w:p w14:paraId="5F25EF6C" w14:textId="0780EA56" w:rsidR="000D12D9" w:rsidRDefault="000D12D9" w:rsidP="000D12D9">
            <w:r>
              <w:t>Ryan Keen,</w:t>
            </w:r>
          </w:p>
          <w:p w14:paraId="42BA1A68" w14:textId="4A988999" w:rsidR="000D12D9" w:rsidRPr="000D12D9" w:rsidRDefault="000D12D9" w:rsidP="00CE6340"/>
        </w:tc>
      </w:tr>
      <w:tr w:rsidR="00CE6340" w14:paraId="468206E6" w14:textId="77777777" w:rsidTr="000F46E6">
        <w:trPr>
          <w:trHeight w:val="9504"/>
        </w:trPr>
        <w:tc>
          <w:tcPr>
            <w:tcW w:w="3600" w:type="dxa"/>
            <w:vAlign w:val="bottom"/>
          </w:tcPr>
          <w:p w14:paraId="217D8B1A" w14:textId="77777777" w:rsidR="00CE6340" w:rsidRPr="00564E42" w:rsidRDefault="00CE6340" w:rsidP="00CE6340">
            <w:pPr>
              <w:pStyle w:val="Title"/>
              <w:rPr>
                <w:sz w:val="72"/>
                <w:szCs w:val="72"/>
              </w:rPr>
            </w:pPr>
            <w:r w:rsidRPr="00564E42">
              <w:rPr>
                <w:sz w:val="72"/>
                <w:szCs w:val="72"/>
              </w:rPr>
              <w:t>Ryan Keen</w:t>
            </w:r>
          </w:p>
          <w:sdt>
            <w:sdtPr>
              <w:id w:val="-1954003311"/>
              <w:placeholder>
                <w:docPart w:val="D311A869FD3848CA963DA591B9D9F2BB"/>
              </w:placeholder>
              <w:temporary/>
              <w:showingPlcHdr/>
              <w15:appearance w15:val="hidden"/>
            </w:sdtPr>
            <w:sdtContent>
              <w:p w14:paraId="684E24CE" w14:textId="77777777" w:rsidR="00CE6340" w:rsidRPr="00846D4F" w:rsidRDefault="00CE6340" w:rsidP="00CE6340">
                <w:pPr>
                  <w:pStyle w:val="Heading2"/>
                </w:pPr>
                <w:r w:rsidRPr="00846D4F">
                  <w:rPr>
                    <w:rStyle w:val="Heading2Char"/>
                    <w:b/>
                    <w:bCs/>
                    <w:caps/>
                  </w:rPr>
                  <w:t>CONTACT</w:t>
                </w:r>
              </w:p>
            </w:sdtContent>
          </w:sdt>
          <w:sdt>
            <w:sdtPr>
              <w:id w:val="1111563247"/>
              <w:placeholder>
                <w:docPart w:val="4BA04E452A85475BA04C028DFB73FC32"/>
              </w:placeholder>
              <w:temporary/>
              <w:showingPlcHdr/>
              <w15:appearance w15:val="hidden"/>
            </w:sdtPr>
            <w:sdtContent>
              <w:p w14:paraId="18E6F42A" w14:textId="77777777" w:rsidR="00CE6340" w:rsidRDefault="00CE6340" w:rsidP="00CE6340">
                <w:pPr>
                  <w:pStyle w:val="ContactDetails"/>
                </w:pPr>
                <w:r w:rsidRPr="004D3011">
                  <w:t>PHONE:</w:t>
                </w:r>
              </w:p>
            </w:sdtContent>
          </w:sdt>
          <w:p w14:paraId="6F31B65D" w14:textId="77777777" w:rsidR="00CE6340" w:rsidRDefault="00CE6340" w:rsidP="00CE6340">
            <w:pPr>
              <w:pStyle w:val="ContactDetails"/>
            </w:pPr>
            <w:r>
              <w:t>708-321-0564</w:t>
            </w:r>
          </w:p>
          <w:p w14:paraId="612DF615" w14:textId="77777777" w:rsidR="00CE6340" w:rsidRDefault="00CE6340" w:rsidP="00CE6340">
            <w:pPr>
              <w:pStyle w:val="ContactDetails"/>
            </w:pPr>
          </w:p>
          <w:p w14:paraId="3B467DD6" w14:textId="77777777" w:rsidR="00CE6340" w:rsidRDefault="00CE6340" w:rsidP="00CE6340">
            <w:pPr>
              <w:pStyle w:val="ContactDetails"/>
            </w:pPr>
            <w:r>
              <w:t>Education: McKendree 2010-2014</w:t>
            </w:r>
          </w:p>
          <w:p w14:paraId="1A565E66" w14:textId="77777777" w:rsidR="00CE6340" w:rsidRDefault="00CE6340" w:rsidP="00CE6340">
            <w:pPr>
              <w:pStyle w:val="ContactDetails"/>
            </w:pPr>
            <w:r>
              <w:t>Northwestern University (2021-2022)</w:t>
            </w:r>
          </w:p>
          <w:p w14:paraId="7E7038DB" w14:textId="77777777" w:rsidR="00CE6340" w:rsidRDefault="00CE6340" w:rsidP="00CE6340">
            <w:pPr>
              <w:pStyle w:val="ContactDetails"/>
            </w:pPr>
          </w:p>
          <w:p w14:paraId="3242268A" w14:textId="77777777" w:rsidR="00CE6340" w:rsidRDefault="00CE6340" w:rsidP="00CE6340">
            <w:pPr>
              <w:pStyle w:val="ContactDetails"/>
            </w:pPr>
            <w:r>
              <w:t>Skills: Financial Fundamentals, Machine Learning in Finance, Python &amp; Financial Libraries</w:t>
            </w:r>
          </w:p>
          <w:p w14:paraId="2ECD5513" w14:textId="77777777" w:rsidR="00CE6340" w:rsidRDefault="00CE6340" w:rsidP="00CE6340">
            <w:pPr>
              <w:pStyle w:val="ContactDetails"/>
            </w:pPr>
            <w:r>
              <w:t>Blockchain &amp; Cryptocurrency, Solidity</w:t>
            </w:r>
          </w:p>
          <w:p w14:paraId="164584AF" w14:textId="77777777" w:rsidR="00CE6340" w:rsidRDefault="00CE6340" w:rsidP="00CE6340">
            <w:pPr>
              <w:pStyle w:val="NoSpacing"/>
            </w:pPr>
            <w:proofErr w:type="spellStart"/>
            <w:r>
              <w:t>Github</w:t>
            </w:r>
            <w:proofErr w:type="spellEnd"/>
            <w:r>
              <w:t xml:space="preserve">: </w:t>
            </w:r>
            <w:hyperlink r:id="rId11" w:history="1">
              <w:r w:rsidRPr="000B04F9">
                <w:rPr>
                  <w:rStyle w:val="Hyperlink"/>
                </w:rPr>
                <w:t>https://github.com/Keen-Sheen</w:t>
              </w:r>
            </w:hyperlink>
          </w:p>
          <w:p w14:paraId="03FFEBB2" w14:textId="77777777" w:rsidR="00CE6340" w:rsidRDefault="00CE6340" w:rsidP="00CE6340">
            <w:pPr>
              <w:pStyle w:val="ContactDetails"/>
            </w:pPr>
          </w:p>
          <w:p w14:paraId="0C01AF09" w14:textId="77777777" w:rsidR="00CE6340" w:rsidRPr="004D3011" w:rsidRDefault="00CE6340" w:rsidP="00CE6340">
            <w:pPr>
              <w:pStyle w:val="ContactDetails"/>
            </w:pPr>
          </w:p>
          <w:sdt>
            <w:sdtPr>
              <w:id w:val="67859272"/>
              <w:placeholder>
                <w:docPart w:val="61F86F9EF4A74A6F9D30A4AC95DC0A0B"/>
              </w:placeholder>
              <w:temporary/>
              <w:showingPlcHdr/>
              <w15:appearance w15:val="hidden"/>
            </w:sdtPr>
            <w:sdtContent>
              <w:p w14:paraId="37A4958E" w14:textId="77777777" w:rsidR="00CE6340" w:rsidRDefault="00CE6340" w:rsidP="00CE6340">
                <w:pPr>
                  <w:pStyle w:val="ContactDetails"/>
                </w:pPr>
                <w:r w:rsidRPr="004D3011">
                  <w:t>WEBSITE:</w:t>
                </w:r>
              </w:p>
            </w:sdtContent>
          </w:sdt>
          <w:p w14:paraId="400A45A6" w14:textId="77777777" w:rsidR="00CE6340" w:rsidRDefault="00CE6340" w:rsidP="00CE6340">
            <w:pPr>
              <w:pStyle w:val="ContactDetails"/>
            </w:pPr>
            <w:hyperlink r:id="rId12" w:history="1">
              <w:r>
                <w:rPr>
                  <w:rStyle w:val="Hyperlink"/>
                </w:rPr>
                <w:t>Urban Digital Assets</w:t>
              </w:r>
            </w:hyperlink>
          </w:p>
          <w:p w14:paraId="651EBBB5" w14:textId="77777777" w:rsidR="00CE6340" w:rsidRPr="00CA1473" w:rsidRDefault="00CE6340" w:rsidP="00CE6340">
            <w:pPr>
              <w:pStyle w:val="ContactDetails"/>
              <w:rPr>
                <w:rStyle w:val="Hyperlink"/>
                <w:color w:val="auto"/>
                <w:u w:val="none"/>
              </w:rPr>
            </w:pPr>
            <w:sdt>
              <w:sdtPr>
                <w:rPr>
                  <w:color w:val="B85A22" w:themeColor="accent2" w:themeShade="BF"/>
                  <w:u w:val="single"/>
                </w:rPr>
                <w:id w:val="-240260293"/>
                <w:placeholder>
                  <w:docPart w:val="8624A5B5FA394D5EB48182EB3DAFDBAC"/>
                </w:placeholder>
                <w:temporary/>
                <w:showingPlcHdr/>
                <w15:appearance w15:val="hidden"/>
              </w:sdtPr>
              <w:sdtEndPr>
                <w:rPr>
                  <w:color w:val="auto"/>
                  <w:u w:val="none"/>
                </w:rPr>
              </w:sdtEndPr>
              <w:sdtContent>
                <w:r w:rsidRPr="004D3011">
                  <w:t>EMAIL:</w:t>
                </w:r>
              </w:sdtContent>
            </w:sdt>
            <w:r>
              <w:t xml:space="preserve"> </w:t>
            </w:r>
            <w:hyperlink r:id="rId13" w:history="1">
              <w:r w:rsidRPr="00461C1D">
                <w:rPr>
                  <w:rStyle w:val="Hyperlink"/>
                </w:rPr>
                <w:t>Rlkeen94@gmail.com</w:t>
              </w:r>
            </w:hyperlink>
          </w:p>
          <w:p w14:paraId="48B9221F" w14:textId="3CEB147B" w:rsidR="00CE6340" w:rsidRPr="00846D4F" w:rsidRDefault="00CE6340" w:rsidP="00CE6340">
            <w:pPr>
              <w:pStyle w:val="ContactDetails"/>
              <w:rPr>
                <w:rStyle w:val="Hyperlink"/>
              </w:rPr>
            </w:pPr>
          </w:p>
        </w:tc>
        <w:tc>
          <w:tcPr>
            <w:tcW w:w="720" w:type="dxa"/>
          </w:tcPr>
          <w:p w14:paraId="015EDB6D" w14:textId="77777777" w:rsidR="00CE6340" w:rsidRDefault="00CE6340" w:rsidP="00CE6340">
            <w:pPr>
              <w:tabs>
                <w:tab w:val="left" w:pos="990"/>
              </w:tabs>
            </w:pPr>
          </w:p>
        </w:tc>
        <w:tc>
          <w:tcPr>
            <w:tcW w:w="6470" w:type="dxa"/>
            <w:vMerge/>
          </w:tcPr>
          <w:p w14:paraId="2F14A81C" w14:textId="77777777" w:rsidR="00CE6340" w:rsidRPr="004D3011" w:rsidRDefault="00CE6340" w:rsidP="00CE6340">
            <w:pPr>
              <w:rPr>
                <w:color w:val="FFFFFF" w:themeColor="background1"/>
              </w:rPr>
            </w:pPr>
          </w:p>
        </w:tc>
      </w:tr>
    </w:tbl>
    <w:p w14:paraId="054F8AE6" w14:textId="77777777" w:rsidR="0043117B" w:rsidRPr="00846D4F" w:rsidRDefault="00344525" w:rsidP="00846D4F">
      <w:pPr>
        <w:tabs>
          <w:tab w:val="left" w:pos="990"/>
        </w:tabs>
        <w:spacing w:after="0"/>
        <w:rPr>
          <w:sz w:val="8"/>
        </w:rPr>
      </w:pPr>
    </w:p>
    <w:sectPr w:rsidR="0043117B" w:rsidRPr="00846D4F"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65B77" w14:textId="77777777" w:rsidR="000D12D9" w:rsidRDefault="000D12D9" w:rsidP="000C45FF">
      <w:r>
        <w:separator/>
      </w:r>
    </w:p>
  </w:endnote>
  <w:endnote w:type="continuationSeparator" w:id="0">
    <w:p w14:paraId="48240EDE" w14:textId="77777777" w:rsidR="000D12D9" w:rsidRDefault="000D12D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5ECA5" w14:textId="77777777" w:rsidR="000D12D9" w:rsidRDefault="000D12D9" w:rsidP="000C45FF">
      <w:r>
        <w:separator/>
      </w:r>
    </w:p>
  </w:footnote>
  <w:footnote w:type="continuationSeparator" w:id="0">
    <w:p w14:paraId="51CA9B55" w14:textId="77777777" w:rsidR="000D12D9" w:rsidRDefault="000D12D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BAA8" w14:textId="77777777" w:rsidR="000C45FF" w:rsidRDefault="000C45FF">
    <w:pPr>
      <w:pStyle w:val="Header"/>
    </w:pPr>
    <w:r>
      <w:rPr>
        <w:noProof/>
      </w:rPr>
      <w:drawing>
        <wp:anchor distT="0" distB="0" distL="114300" distR="114300" simplePos="0" relativeHeight="251658240" behindDoc="1" locked="0" layoutInCell="1" allowOverlap="1" wp14:anchorId="028A3272" wp14:editId="0ABE01A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32350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D9"/>
    <w:rsid w:val="00036450"/>
    <w:rsid w:val="00061C84"/>
    <w:rsid w:val="000629D5"/>
    <w:rsid w:val="00076632"/>
    <w:rsid w:val="000C45FF"/>
    <w:rsid w:val="000D12D9"/>
    <w:rsid w:val="000E3FD1"/>
    <w:rsid w:val="000F46E6"/>
    <w:rsid w:val="00180329"/>
    <w:rsid w:val="0019001F"/>
    <w:rsid w:val="001A74A5"/>
    <w:rsid w:val="001B2ABD"/>
    <w:rsid w:val="001D2335"/>
    <w:rsid w:val="001E1759"/>
    <w:rsid w:val="001F1ECC"/>
    <w:rsid w:val="002400EB"/>
    <w:rsid w:val="00244620"/>
    <w:rsid w:val="00256CF7"/>
    <w:rsid w:val="002F2122"/>
    <w:rsid w:val="0030481B"/>
    <w:rsid w:val="00344525"/>
    <w:rsid w:val="004071FC"/>
    <w:rsid w:val="00445947"/>
    <w:rsid w:val="004813B3"/>
    <w:rsid w:val="00496591"/>
    <w:rsid w:val="004C63E4"/>
    <w:rsid w:val="004D3011"/>
    <w:rsid w:val="005645EE"/>
    <w:rsid w:val="005B1B1E"/>
    <w:rsid w:val="005D6289"/>
    <w:rsid w:val="005E39D5"/>
    <w:rsid w:val="00612544"/>
    <w:rsid w:val="0062123A"/>
    <w:rsid w:val="00646E75"/>
    <w:rsid w:val="006610D6"/>
    <w:rsid w:val="006771D0"/>
    <w:rsid w:val="00715FCB"/>
    <w:rsid w:val="00743101"/>
    <w:rsid w:val="007867A0"/>
    <w:rsid w:val="007927F5"/>
    <w:rsid w:val="00802CA0"/>
    <w:rsid w:val="00846D4F"/>
    <w:rsid w:val="008C1736"/>
    <w:rsid w:val="00922D5C"/>
    <w:rsid w:val="009E7C63"/>
    <w:rsid w:val="00A10A67"/>
    <w:rsid w:val="00A2118D"/>
    <w:rsid w:val="00AD76E2"/>
    <w:rsid w:val="00B20152"/>
    <w:rsid w:val="00B70850"/>
    <w:rsid w:val="00C066B6"/>
    <w:rsid w:val="00C37BA1"/>
    <w:rsid w:val="00C4674C"/>
    <w:rsid w:val="00C506CF"/>
    <w:rsid w:val="00C72BED"/>
    <w:rsid w:val="00C9578B"/>
    <w:rsid w:val="00CA562E"/>
    <w:rsid w:val="00CB2D30"/>
    <w:rsid w:val="00CE6340"/>
    <w:rsid w:val="00D2522B"/>
    <w:rsid w:val="00D82F2F"/>
    <w:rsid w:val="00DA694B"/>
    <w:rsid w:val="00DD172A"/>
    <w:rsid w:val="00E25A26"/>
    <w:rsid w:val="00E55D74"/>
    <w:rsid w:val="00E866EC"/>
    <w:rsid w:val="00E93B74"/>
    <w:rsid w:val="00EB3A62"/>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6295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46D4F"/>
    <w:pPr>
      <w:spacing w:after="200"/>
    </w:pPr>
    <w:rPr>
      <w:sz w:val="22"/>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Heading3">
    <w:name w:val="heading 3"/>
    <w:basedOn w:val="Normal"/>
    <w:next w:val="Normal"/>
    <w:link w:val="Heading3Ch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rsid w:val="00E93B74"/>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0629D5"/>
    <w:pPr>
      <w:spacing w:after="480"/>
    </w:pPr>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0629D5"/>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semiHidden/>
    <w:rsid w:val="000629D5"/>
    <w:rPr>
      <w:rFonts w:asciiTheme="majorHAnsi" w:eastAsiaTheme="majorEastAsia" w:hAnsiTheme="majorHAnsi" w:cstheme="majorBidi"/>
      <w:b/>
      <w:caps/>
      <w:sz w:val="22"/>
    </w:rPr>
  </w:style>
  <w:style w:type="paragraph" w:styleId="ListBullet">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Greytext">
    <w:name w:val="Grey text"/>
    <w:basedOn w:val="DefaultParagraphFont"/>
    <w:uiPriority w:val="4"/>
    <w:semiHidden/>
    <w:qFormat/>
    <w:rsid w:val="000629D5"/>
    <w:rPr>
      <w:color w:val="808080" w:themeColor="background1" w:themeShade="80"/>
    </w:rPr>
  </w:style>
  <w:style w:type="paragraph" w:customStyle="1" w:styleId="Address">
    <w:name w:val="Address"/>
    <w:basedOn w:val="Normal"/>
    <w:qFormat/>
    <w:rsid w:val="000629D5"/>
    <w:pPr>
      <w:spacing w:after="360"/>
      <w:contextualSpacing/>
    </w:pPr>
  </w:style>
  <w:style w:type="paragraph" w:customStyle="1" w:styleId="ContactDetails">
    <w:name w:val="Contact Details"/>
    <w:basedOn w:val="Normal"/>
    <w:qFormat/>
    <w:rsid w:val="000629D5"/>
    <w:pPr>
      <w:contextualSpacing/>
    </w:pPr>
  </w:style>
  <w:style w:type="paragraph" w:styleId="NoSpacing">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about:blan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Keen-Sheen"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kee\AppData\Roaming\Microsoft\Templates\Blue%20grey%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11A869FD3848CA963DA591B9D9F2BB"/>
        <w:category>
          <w:name w:val="General"/>
          <w:gallery w:val="placeholder"/>
        </w:category>
        <w:types>
          <w:type w:val="bbPlcHdr"/>
        </w:types>
        <w:behaviors>
          <w:behavior w:val="content"/>
        </w:behaviors>
        <w:guid w:val="{7C7A4450-D0D7-4BCD-A6BA-186E2448DE31}"/>
      </w:docPartPr>
      <w:docPartBody>
        <w:p w:rsidR="00000000" w:rsidRDefault="00707DEF" w:rsidP="00707DEF">
          <w:pPr>
            <w:pStyle w:val="D311A869FD3848CA963DA591B9D9F2BB"/>
          </w:pPr>
          <w:r w:rsidRPr="00846D4F">
            <w:rPr>
              <w:rStyle w:val="Heading2Char"/>
            </w:rPr>
            <w:t>CONTACT</w:t>
          </w:r>
        </w:p>
      </w:docPartBody>
    </w:docPart>
    <w:docPart>
      <w:docPartPr>
        <w:name w:val="4BA04E452A85475BA04C028DFB73FC32"/>
        <w:category>
          <w:name w:val="General"/>
          <w:gallery w:val="placeholder"/>
        </w:category>
        <w:types>
          <w:type w:val="bbPlcHdr"/>
        </w:types>
        <w:behaviors>
          <w:behavior w:val="content"/>
        </w:behaviors>
        <w:guid w:val="{C5213AA1-F40E-4E75-A007-A5365DE4C7C3}"/>
      </w:docPartPr>
      <w:docPartBody>
        <w:p w:rsidR="00000000" w:rsidRDefault="00707DEF" w:rsidP="00707DEF">
          <w:pPr>
            <w:pStyle w:val="4BA04E452A85475BA04C028DFB73FC32"/>
          </w:pPr>
          <w:r w:rsidRPr="004D3011">
            <w:t>PHONE:</w:t>
          </w:r>
        </w:p>
      </w:docPartBody>
    </w:docPart>
    <w:docPart>
      <w:docPartPr>
        <w:name w:val="61F86F9EF4A74A6F9D30A4AC95DC0A0B"/>
        <w:category>
          <w:name w:val="General"/>
          <w:gallery w:val="placeholder"/>
        </w:category>
        <w:types>
          <w:type w:val="bbPlcHdr"/>
        </w:types>
        <w:behaviors>
          <w:behavior w:val="content"/>
        </w:behaviors>
        <w:guid w:val="{2B417BFE-E6AC-4A73-BFB2-EAA21C4F1A57}"/>
      </w:docPartPr>
      <w:docPartBody>
        <w:p w:rsidR="00000000" w:rsidRDefault="00707DEF" w:rsidP="00707DEF">
          <w:pPr>
            <w:pStyle w:val="61F86F9EF4A74A6F9D30A4AC95DC0A0B"/>
          </w:pPr>
          <w:r w:rsidRPr="004D3011">
            <w:t>WEBSITE:</w:t>
          </w:r>
        </w:p>
      </w:docPartBody>
    </w:docPart>
    <w:docPart>
      <w:docPartPr>
        <w:name w:val="8624A5B5FA394D5EB48182EB3DAFDBAC"/>
        <w:category>
          <w:name w:val="General"/>
          <w:gallery w:val="placeholder"/>
        </w:category>
        <w:types>
          <w:type w:val="bbPlcHdr"/>
        </w:types>
        <w:behaviors>
          <w:behavior w:val="content"/>
        </w:behaviors>
        <w:guid w:val="{8B8C928D-B481-406C-B705-9DE7F9441C9A}"/>
      </w:docPartPr>
      <w:docPartBody>
        <w:p w:rsidR="00000000" w:rsidRDefault="00707DEF" w:rsidP="00707DEF">
          <w:pPr>
            <w:pStyle w:val="8624A5B5FA394D5EB48182EB3DAFDBAC"/>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5005475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DEF"/>
    <w:rsid w:val="00707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707DEF"/>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D118E2A3F44680A1CEFBD3FD5928C8">
    <w:name w:val="9FD118E2A3F44680A1CEFBD3FD5928C8"/>
  </w:style>
  <w:style w:type="paragraph" w:customStyle="1" w:styleId="8494D3F2FA46465EBB48D84A3821763F">
    <w:name w:val="8494D3F2FA46465EBB48D84A3821763F"/>
  </w:style>
  <w:style w:type="paragraph" w:customStyle="1" w:styleId="9DC74A307FBE4BB9971F085E0A42EFFF">
    <w:name w:val="9DC74A307FBE4BB9971F085E0A42EFFF"/>
  </w:style>
  <w:style w:type="paragraph" w:customStyle="1" w:styleId="F39766671C8A440D8D4EAC9D34EF7456">
    <w:name w:val="F39766671C8A440D8D4EAC9D34EF7456"/>
  </w:style>
  <w:style w:type="paragraph" w:customStyle="1" w:styleId="ED45F59BC68B4C8997983C1A917BCA98">
    <w:name w:val="ED45F59BC68B4C8997983C1A917BCA98"/>
  </w:style>
  <w:style w:type="paragraph" w:customStyle="1" w:styleId="38C914550F87461B9774729BC9CF0828">
    <w:name w:val="38C914550F87461B9774729BC9CF0828"/>
  </w:style>
  <w:style w:type="paragraph" w:customStyle="1" w:styleId="8058427A785449AA830A431A0CDCB080">
    <w:name w:val="8058427A785449AA830A431A0CDCB080"/>
  </w:style>
  <w:style w:type="paragraph" w:customStyle="1" w:styleId="EC9E3C85808B407598CC61BCE90A9898">
    <w:name w:val="EC9E3C85808B407598CC61BCE90A9898"/>
  </w:style>
  <w:style w:type="paragraph" w:styleId="ListBullet">
    <w:name w:val="List Bullet"/>
    <w:basedOn w:val="Normal"/>
    <w:uiPriority w:val="5"/>
    <w:pPr>
      <w:numPr>
        <w:numId w:val="1"/>
      </w:numPr>
      <w:spacing w:after="120" w:line="276" w:lineRule="auto"/>
      <w:ind w:left="720"/>
    </w:pPr>
    <w:rPr>
      <w:rFonts w:eastAsia="Times New Roman" w:cs="Times New Roman"/>
      <w:szCs w:val="20"/>
    </w:rPr>
  </w:style>
  <w:style w:type="paragraph" w:customStyle="1" w:styleId="9DCA58DCC0E54C5391A4DABF2A81CA49">
    <w:name w:val="9DCA58DCC0E54C5391A4DABF2A81CA49"/>
  </w:style>
  <w:style w:type="character" w:customStyle="1" w:styleId="Greytext">
    <w:name w:val="Grey text"/>
    <w:basedOn w:val="DefaultParagraphFont"/>
    <w:uiPriority w:val="4"/>
    <w:qFormat/>
    <w:rsid w:val="00707DEF"/>
    <w:rPr>
      <w:color w:val="808080" w:themeColor="background1" w:themeShade="80"/>
    </w:rPr>
  </w:style>
  <w:style w:type="paragraph" w:customStyle="1" w:styleId="FF6B65374E664DC1AA2158B77A0F634D">
    <w:name w:val="FF6B65374E664DC1AA2158B77A0F634D"/>
  </w:style>
  <w:style w:type="paragraph" w:customStyle="1" w:styleId="3D9C46E0C7DB46D19409318E419FF52C">
    <w:name w:val="3D9C46E0C7DB46D19409318E419FF52C"/>
  </w:style>
  <w:style w:type="paragraph" w:customStyle="1" w:styleId="6FBB703E6CB240CD99E4225CC6EB9646">
    <w:name w:val="6FBB703E6CB240CD99E4225CC6EB9646"/>
  </w:style>
  <w:style w:type="paragraph" w:customStyle="1" w:styleId="30A5FF8384CE4FF3A241BE1B657590B3">
    <w:name w:val="30A5FF8384CE4FF3A241BE1B657590B3"/>
  </w:style>
  <w:style w:type="paragraph" w:customStyle="1" w:styleId="7927C615BA1E425CBDF82E9419111921">
    <w:name w:val="7927C615BA1E425CBDF82E9419111921"/>
  </w:style>
  <w:style w:type="character" w:customStyle="1" w:styleId="Heading2Char">
    <w:name w:val="Heading 2 Char"/>
    <w:basedOn w:val="DefaultParagraphFont"/>
    <w:link w:val="Heading2"/>
    <w:uiPriority w:val="9"/>
    <w:rsid w:val="00707DEF"/>
    <w:rPr>
      <w:rFonts w:asciiTheme="majorHAnsi" w:eastAsiaTheme="majorEastAsia" w:hAnsiTheme="majorHAnsi" w:cstheme="majorBidi"/>
      <w:b/>
      <w:bCs/>
      <w:caps/>
      <w:szCs w:val="26"/>
      <w:lang w:eastAsia="ja-JP"/>
    </w:rPr>
  </w:style>
  <w:style w:type="paragraph" w:customStyle="1" w:styleId="282CD9D5EF264473B72D245496CC73FD">
    <w:name w:val="282CD9D5EF264473B72D245496CC73FD"/>
  </w:style>
  <w:style w:type="paragraph" w:customStyle="1" w:styleId="74EFE9AC3FBB482093F17FE852EC435E">
    <w:name w:val="74EFE9AC3FBB482093F17FE852EC435E"/>
  </w:style>
  <w:style w:type="paragraph" w:customStyle="1" w:styleId="DC789FC608C346F3B5733774245E676E">
    <w:name w:val="DC789FC608C346F3B5733774245E676E"/>
  </w:style>
  <w:style w:type="paragraph" w:customStyle="1" w:styleId="56DB8073C3454FC189957A8CED77F56A">
    <w:name w:val="56DB8073C3454FC189957A8CED77F56A"/>
  </w:style>
  <w:style w:type="paragraph" w:customStyle="1" w:styleId="89952C18349A461D8D37F526FC465F7D">
    <w:name w:val="89952C18349A461D8D37F526FC465F7D"/>
  </w:style>
  <w:style w:type="paragraph" w:customStyle="1" w:styleId="4E288741DD144B97A61F6340D830D248">
    <w:name w:val="4E288741DD144B97A61F6340D830D248"/>
  </w:style>
  <w:style w:type="character" w:styleId="Hyperlink">
    <w:name w:val="Hyperlink"/>
    <w:basedOn w:val="DefaultParagraphFont"/>
    <w:uiPriority w:val="99"/>
    <w:rPr>
      <w:color w:val="C45911" w:themeColor="accent2" w:themeShade="BF"/>
      <w:u w:val="single"/>
    </w:rPr>
  </w:style>
  <w:style w:type="paragraph" w:customStyle="1" w:styleId="50296E4C942E421C98AC4BEE67D05433">
    <w:name w:val="50296E4C942E421C98AC4BEE67D05433"/>
  </w:style>
  <w:style w:type="paragraph" w:customStyle="1" w:styleId="13DD344F437C47B78E0D92B0F4444CC4">
    <w:name w:val="13DD344F437C47B78E0D92B0F4444CC4"/>
    <w:rsid w:val="00707DEF"/>
  </w:style>
  <w:style w:type="paragraph" w:customStyle="1" w:styleId="D311A869FD3848CA963DA591B9D9F2BB">
    <w:name w:val="D311A869FD3848CA963DA591B9D9F2BB"/>
    <w:rsid w:val="00707DEF"/>
  </w:style>
  <w:style w:type="paragraph" w:customStyle="1" w:styleId="4BA04E452A85475BA04C028DFB73FC32">
    <w:name w:val="4BA04E452A85475BA04C028DFB73FC32"/>
    <w:rsid w:val="00707DEF"/>
  </w:style>
  <w:style w:type="paragraph" w:customStyle="1" w:styleId="61F86F9EF4A74A6F9D30A4AC95DC0A0B">
    <w:name w:val="61F86F9EF4A74A6F9D30A4AC95DC0A0B"/>
    <w:rsid w:val="00707DEF"/>
  </w:style>
  <w:style w:type="paragraph" w:customStyle="1" w:styleId="8624A5B5FA394D5EB48182EB3DAFDBAC">
    <w:name w:val="8624A5B5FA394D5EB48182EB3DAFDBAC"/>
    <w:rsid w:val="00707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3.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cover letter</Template>
  <TotalTime>0</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2022-05-16T12:41:00Z</dcterms:created>
  <dcterms:modified xsi:type="dcterms:W3CDTF">2022-05-16T13:03:00Z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